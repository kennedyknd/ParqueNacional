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14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7E271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8D3E2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C92268" w:rsidRDefault="008D3E27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92268">
                                        <w:rPr>
                                          <w:color w:val="FFFFFF" w:themeColor="background1"/>
                                        </w:rPr>
                                        <w:t>Kennedy Alves Soares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C92268" w:rsidRDefault="007E27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92268">
                                        <w:rPr>
                                          <w:color w:val="FFFFFF" w:themeColor="background1"/>
                                        </w:rPr>
                                        <w:t>www.iesb.edu.br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14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804FD9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14/04/2018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14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7E271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8D3E2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C92268" w:rsidRDefault="008D3E27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92268">
                                  <w:rPr>
                                    <w:color w:val="FFFFFF" w:themeColor="background1"/>
                                  </w:rPr>
                                  <w:t>Kennedy Alves Soares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C92268" w:rsidRDefault="007E27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C92268">
                                  <w:rPr>
                                    <w:color w:val="FFFFFF" w:themeColor="background1"/>
                                  </w:rPr>
                                  <w:t>www.iesb.edu.br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14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804FD9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14/04/2018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3E27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Parque Nacional</w:t>
                                    </w:r>
                                  </w:sdtContent>
                                </w:sdt>
                              </w:p>
                              <w:p w:rsidR="007E2713" w:rsidRPr="00E464AA" w:rsidRDefault="007E2713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Fábrica de Software - IESB</w:t>
                                </w:r>
                              </w:p>
                              <w:p w:rsidR="00095045" w:rsidRPr="00095045" w:rsidRDefault="00095045" w:rsidP="007E271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Parque Nacional</w:t>
                              </w:r>
                            </w:sdtContent>
                          </w:sdt>
                        </w:p>
                        <w:p w:rsidR="007E2713" w:rsidRPr="00E464AA" w:rsidRDefault="007E2713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  <w:u w:val="single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Fábrica de Software - IESB</w:t>
                          </w:r>
                        </w:p>
                        <w:p w:rsidR="00095045" w:rsidRPr="00095045" w:rsidRDefault="00095045" w:rsidP="007E271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7E2713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701760" behindDoc="0" locked="0" layoutInCell="0" allowOverlap="1" wp14:anchorId="6DE9E961" wp14:editId="41AB2274">
                <wp:simplePos x="0" y="0"/>
                <wp:positionH relativeFrom="page">
                  <wp:posOffset>3589020</wp:posOffset>
                </wp:positionH>
                <wp:positionV relativeFrom="page">
                  <wp:posOffset>4605655</wp:posOffset>
                </wp:positionV>
                <wp:extent cx="3757295" cy="2825750"/>
                <wp:effectExtent l="19050" t="0" r="14605" b="8128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29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8D3E27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Responsabilidades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8D3E27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Responsabilidades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8D3E27" w:rsidRPr="008D3E27" w:rsidRDefault="008D3E27" w:rsidP="008D3E27">
      <w:pPr>
        <w:pStyle w:val="Ttulo1"/>
        <w:rPr>
          <w:rFonts w:cstheme="majorHAnsi"/>
        </w:rPr>
      </w:pPr>
      <w:bookmarkStart w:id="0" w:name="_Toc450606275"/>
      <w:bookmarkStart w:id="1" w:name="_Toc509022076"/>
      <w:bookmarkStart w:id="2" w:name="_Toc509022102"/>
      <w:r w:rsidRPr="008D3E27">
        <w:rPr>
          <w:rFonts w:cstheme="majorHAnsi"/>
          <w:color w:val="9D3511"/>
        </w:rPr>
        <w:lastRenderedPageBreak/>
        <w:t>Histórico de alterações</w:t>
      </w:r>
      <w:bookmarkEnd w:id="0"/>
      <w:r w:rsidRPr="008D3E27">
        <w:rPr>
          <w:rFonts w:cstheme="majorHAnsi"/>
          <w:color w:val="9D3511"/>
        </w:rPr>
        <w:t xml:space="preserve"> do documento</w:t>
      </w:r>
      <w:bookmarkEnd w:id="1"/>
      <w:bookmarkEnd w:id="2"/>
    </w:p>
    <w:tbl>
      <w:tblPr>
        <w:tblStyle w:val="TabeladeGrade2-nfase2"/>
        <w:tblW w:w="8755" w:type="dxa"/>
        <w:tblLook w:val="04A0" w:firstRow="1" w:lastRow="0" w:firstColumn="1" w:lastColumn="0" w:noHBand="0" w:noVBand="1"/>
      </w:tblPr>
      <w:tblGrid>
        <w:gridCol w:w="1384"/>
        <w:gridCol w:w="3077"/>
        <w:gridCol w:w="2835"/>
        <w:gridCol w:w="1459"/>
      </w:tblGrid>
      <w:tr w:rsidR="008D3E27" w:rsidRPr="008D3E27" w:rsidTr="00797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Versão</w:t>
            </w:r>
          </w:p>
        </w:tc>
        <w:tc>
          <w:tcPr>
            <w:tcW w:w="3077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Alteração efetuada</w:t>
            </w:r>
          </w:p>
        </w:tc>
        <w:tc>
          <w:tcPr>
            <w:tcW w:w="2835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Responsável</w:t>
            </w:r>
          </w:p>
        </w:tc>
        <w:tc>
          <w:tcPr>
            <w:tcW w:w="1459" w:type="dxa"/>
            <w:hideMark/>
          </w:tcPr>
          <w:p w:rsidR="008D3E27" w:rsidRPr="002252BE" w:rsidRDefault="008D3E27" w:rsidP="00C92268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iCs/>
                <w:lang w:val="en-US"/>
              </w:rPr>
            </w:pPr>
            <w:r w:rsidRPr="002252BE">
              <w:rPr>
                <w:rFonts w:asciiTheme="majorHAnsi" w:hAnsiTheme="majorHAnsi" w:cstheme="majorHAnsi"/>
                <w:bCs w:val="0"/>
                <w:iCs/>
                <w:lang w:val="en-US"/>
              </w:rPr>
              <w:t>Data</w:t>
            </w: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0.1</w:t>
            </w:r>
          </w:p>
        </w:tc>
        <w:tc>
          <w:tcPr>
            <w:tcW w:w="3077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Versão inicial</w:t>
            </w:r>
          </w:p>
        </w:tc>
        <w:tc>
          <w:tcPr>
            <w:tcW w:w="2835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Kennedy Alves Soares</w:t>
            </w:r>
          </w:p>
        </w:tc>
        <w:tc>
          <w:tcPr>
            <w:tcW w:w="1459" w:type="dxa"/>
            <w:hideMark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16/03/2018</w:t>
            </w: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C92268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C92268">
              <w:rPr>
                <w:rFonts w:asciiTheme="majorHAnsi" w:hAnsiTheme="majorHAnsi" w:cstheme="majorHAnsi"/>
                <w:lang w:val="en-US"/>
              </w:rPr>
              <w:t>0.2</w:t>
            </w:r>
          </w:p>
        </w:tc>
        <w:tc>
          <w:tcPr>
            <w:tcW w:w="3077" w:type="dxa"/>
          </w:tcPr>
          <w:p w:rsidR="008D3E27" w:rsidRPr="00C92268" w:rsidRDefault="00C92268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Inclusão de novo membro</w:t>
            </w:r>
          </w:p>
        </w:tc>
        <w:tc>
          <w:tcPr>
            <w:tcW w:w="2835" w:type="dxa"/>
          </w:tcPr>
          <w:p w:rsidR="008D3E27" w:rsidRPr="00C92268" w:rsidRDefault="002252BE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Igor Alves de Oliveira</w:t>
            </w:r>
          </w:p>
        </w:tc>
        <w:tc>
          <w:tcPr>
            <w:tcW w:w="1459" w:type="dxa"/>
          </w:tcPr>
          <w:p w:rsidR="008D3E27" w:rsidRPr="00C92268" w:rsidRDefault="002252BE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24/03/2018</w:t>
            </w: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797785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0.3</w:t>
            </w:r>
          </w:p>
        </w:tc>
        <w:tc>
          <w:tcPr>
            <w:tcW w:w="3077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Inclusão de novo membro</w:t>
            </w:r>
          </w:p>
        </w:tc>
        <w:tc>
          <w:tcPr>
            <w:tcW w:w="2835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Igor Alves de Oliveira</w:t>
            </w:r>
          </w:p>
        </w:tc>
        <w:tc>
          <w:tcPr>
            <w:tcW w:w="1459" w:type="dxa"/>
          </w:tcPr>
          <w:p w:rsidR="008D3E27" w:rsidRPr="00C92268" w:rsidRDefault="00804FD9" w:rsidP="00C9226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14/02/2018</w:t>
            </w: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 w:rsidP="00C9226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D3E27" w:rsidRPr="008D3E27" w:rsidTr="0079778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77" w:type="dxa"/>
          </w:tcPr>
          <w:p w:rsidR="008D3E27" w:rsidRPr="00C92268" w:rsidRDefault="008D3E27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35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59" w:type="dxa"/>
          </w:tcPr>
          <w:p w:rsidR="008D3E27" w:rsidRPr="00C92268" w:rsidRDefault="008D3E27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D3E27" w:rsidRDefault="008D3E27" w:rsidP="008D3E27">
      <w:pPr>
        <w:pStyle w:val="CabealhodoSumrio"/>
        <w:rPr>
          <w:b w:val="0"/>
          <w:bCs w:val="0"/>
        </w:rPr>
      </w:pPr>
      <w:bookmarkStart w:id="3" w:name="_Toc450606276"/>
    </w:p>
    <w:p w:rsidR="008D3E27" w:rsidRDefault="008D3E27">
      <w:pPr>
        <w:rPr>
          <w:rFonts w:asciiTheme="majorHAnsi" w:eastAsiaTheme="majorEastAsia" w:hAnsiTheme="majorHAnsi" w:cstheme="majorBidi"/>
          <w:color w:val="9D351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4" w:name="_Toc509022077"/>
      <w:bookmarkStart w:id="5" w:name="_Toc509022103"/>
      <w:r w:rsidRPr="008D3E27">
        <w:lastRenderedPageBreak/>
        <w:t xml:space="preserve">Propósito </w:t>
      </w:r>
      <w:bookmarkEnd w:id="3"/>
      <w:r w:rsidRPr="008D3E27">
        <w:t>do Documento de Responsabilidades</w:t>
      </w:r>
      <w:bookmarkEnd w:id="4"/>
      <w:bookmarkEnd w:id="5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  <w:sz w:val="24"/>
          <w:szCs w:val="24"/>
        </w:rPr>
      </w:pPr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>Este documento tem como finalidade documentar e descre</w:t>
      </w:r>
      <w:r w:rsidR="00607A62">
        <w:rPr>
          <w:rFonts w:asciiTheme="majorHAnsi" w:hAnsiTheme="majorHAnsi" w:cstheme="majorHAnsi"/>
          <w:sz w:val="24"/>
          <w:szCs w:val="24"/>
        </w:rPr>
        <w:t xml:space="preserve">ver os envolvidos no projeto </w:t>
      </w:r>
      <w:r w:rsidRPr="008D3E27">
        <w:rPr>
          <w:rFonts w:asciiTheme="majorHAnsi" w:hAnsiTheme="majorHAnsi" w:cstheme="majorHAnsi"/>
          <w:sz w:val="24"/>
          <w:szCs w:val="24"/>
        </w:rPr>
        <w:t>Parque Nacional e descrever suas responsabilidades no projeto</w:t>
      </w:r>
      <w:r w:rsidRPr="008D3E27">
        <w:rPr>
          <w:rFonts w:asciiTheme="majorHAnsi" w:hAnsiTheme="majorHAnsi" w:cstheme="majorHAnsi"/>
        </w:rPr>
        <w:t>.</w:t>
      </w: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6" w:name="_Toc450606278"/>
      <w:bookmarkStart w:id="7" w:name="_Toc509022078"/>
      <w:bookmarkStart w:id="8" w:name="_Toc509022104"/>
      <w:bookmarkEnd w:id="6"/>
      <w:r w:rsidRPr="008D3E27">
        <w:t>Lista das partes envolvidas</w:t>
      </w:r>
      <w:bookmarkEnd w:id="7"/>
      <w:bookmarkEnd w:id="8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  <w:b/>
        </w:rPr>
      </w:pPr>
    </w:p>
    <w:p w:rsidR="008D3E27" w:rsidRPr="008D3E27" w:rsidRDefault="008D3E27" w:rsidP="008D3E27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theme="majorHAnsi"/>
          <w:b/>
        </w:rPr>
      </w:pPr>
      <w:r w:rsidRPr="008D3E27">
        <w:rPr>
          <w:rFonts w:asciiTheme="majorHAnsi" w:hAnsiTheme="majorHAnsi" w:cstheme="majorHAnsi"/>
          <w:b/>
        </w:rPr>
        <w:t>Nome: Carlos Bon Bacelar</w:t>
      </w:r>
    </w:p>
    <w:p w:rsidR="008D3E27" w:rsidRPr="008D3E27" w:rsidRDefault="008D3E27" w:rsidP="008D3E27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 xml:space="preserve">Função: Coordenador do Curso de Análise e Desenvolvimento de Sistemas do Centro Universitário IESB </w:t>
      </w:r>
      <w:r w:rsidRPr="008D3E27">
        <w:rPr>
          <w:rFonts w:asciiTheme="majorHAnsi" w:hAnsiTheme="majorHAnsi" w:cstheme="majorHAnsi"/>
          <w:i/>
          <w:sz w:val="24"/>
          <w:szCs w:val="24"/>
        </w:rPr>
        <w:t>Campus</w:t>
      </w:r>
      <w:r w:rsidRPr="008D3E27">
        <w:rPr>
          <w:rFonts w:asciiTheme="majorHAnsi" w:hAnsiTheme="majorHAnsi" w:cstheme="majorHAnsi"/>
          <w:sz w:val="24"/>
          <w:szCs w:val="24"/>
        </w:rPr>
        <w:t xml:space="preserve"> Oeste.</w:t>
      </w:r>
    </w:p>
    <w:p w:rsidR="008D3E27" w:rsidRPr="008D3E27" w:rsidRDefault="008D3E27" w:rsidP="008D3E27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  <w:sz w:val="24"/>
          <w:szCs w:val="24"/>
        </w:rPr>
        <w:t>Responsabilidade: Oferecer suporte às necessidades para o desenvolvimento do projeto.</w:t>
      </w: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jc w:val="both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9" w:name="_Toc450606279"/>
      <w:bookmarkStart w:id="10" w:name="_Toc509022079"/>
      <w:bookmarkStart w:id="11" w:name="_Toc509022105"/>
      <w:bookmarkEnd w:id="9"/>
      <w:r w:rsidRPr="008D3E27">
        <w:lastRenderedPageBreak/>
        <w:t>Lista de Responsabilidades dos integrantes do projeto</w:t>
      </w:r>
      <w:bookmarkEnd w:id="10"/>
      <w:bookmarkEnd w:id="11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2252BE" w:rsidRPr="008D3E27" w:rsidTr="0054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</w:tcPr>
          <w:p w:rsidR="002252BE" w:rsidRPr="008D3E27" w:rsidRDefault="00607A62" w:rsidP="002252BE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Igor Alves de Oliveira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1711429000</w:t>
            </w:r>
            <w:r w:rsidR="00607A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8D3E27" w:rsidRDefault="008D3E27" w:rsidP="00607A6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Analista </w:t>
            </w:r>
            <w:r w:rsidR="00607A6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 Sistemas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</w:rPr>
              <w:t>Elaboração da documentação do Software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607A62" w:rsidRDefault="00607A6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Igor.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alvesk9</w:t>
            </w:r>
            <w:r w:rsidR="008D3E27" w:rsidRPr="00607A62">
              <w:rPr>
                <w:rFonts w:asciiTheme="majorHAnsi" w:hAnsiTheme="majorHAnsi" w:cstheme="majorHAnsi"/>
                <w:sz w:val="24"/>
                <w:szCs w:val="24"/>
              </w:rPr>
              <w:t>@gmail.com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Telefone</w:t>
            </w:r>
          </w:p>
        </w:tc>
        <w:tc>
          <w:tcPr>
            <w:tcW w:w="6589" w:type="dxa"/>
          </w:tcPr>
          <w:p w:rsidR="008D3E27" w:rsidRPr="00607A62" w:rsidRDefault="00607A62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(61)98606-1355</w:t>
            </w:r>
          </w:p>
        </w:tc>
      </w:tr>
    </w:tbl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D3E27" w:rsidRPr="008D3E27" w:rsidTr="0080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D3E27" w:rsidRPr="00607A62" w:rsidRDefault="008D3E27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Kennedy Alves Soares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Matrícula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17114290011</w:t>
            </w:r>
          </w:p>
        </w:tc>
      </w:tr>
      <w:tr w:rsidR="008D3E27" w:rsidRPr="008D3E27" w:rsidTr="0080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Gerente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607A62" w:rsidRDefault="008D3E27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Gestão do projeto</w:t>
            </w:r>
          </w:p>
        </w:tc>
      </w:tr>
      <w:tr w:rsidR="008D3E27" w:rsidRPr="008D3E27" w:rsidTr="0080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607A62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607A6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Kennedyalves.ka@gmail.com</w:t>
            </w:r>
          </w:p>
        </w:tc>
      </w:tr>
      <w:tr w:rsidR="008D3E27" w:rsidRPr="008D3E27" w:rsidTr="0080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  <w:hideMark/>
          </w:tcPr>
          <w:p w:rsidR="008D3E27" w:rsidRPr="008D3E27" w:rsidRDefault="00BB0B9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(61)9</w:t>
            </w:r>
            <w:r w:rsidR="008D3E27"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9199 8496</w:t>
            </w:r>
          </w:p>
        </w:tc>
      </w:tr>
    </w:tbl>
    <w:p w:rsidR="008D3E27" w:rsidRPr="008D3E27" w:rsidRDefault="008D3E27" w:rsidP="008D3E27">
      <w:pPr>
        <w:pStyle w:val="PargrafodaLista"/>
        <w:ind w:left="2232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D3E27" w:rsidRPr="008D3E27" w:rsidTr="00547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D3E27" w:rsidRPr="008D3E27" w:rsidRDefault="00A771F3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771F3">
              <w:rPr>
                <w:rFonts w:asciiTheme="majorHAnsi" w:hAnsiTheme="majorHAnsi" w:cstheme="majorHAnsi"/>
                <w:sz w:val="24"/>
                <w:szCs w:val="24"/>
              </w:rPr>
              <w:t>Roberto Sousa Cordeiro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17286101031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D3E27" w:rsidRPr="008D3E27" w:rsidRDefault="008D3E27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DBA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8D3E27" w:rsidRPr="008D3E27">
              <w:rPr>
                <w:rFonts w:asciiTheme="majorHAnsi" w:hAnsiTheme="majorHAnsi" w:cstheme="majorHAnsi"/>
                <w:sz w:val="24"/>
                <w:szCs w:val="24"/>
              </w:rPr>
              <w:t>dministrador do banco de dados</w:t>
            </w:r>
          </w:p>
        </w:tc>
      </w:tr>
      <w:tr w:rsidR="008D3E27" w:rsidRPr="008D3E27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  <w:hideMark/>
          </w:tcPr>
          <w:p w:rsidR="008D3E27" w:rsidRPr="008D3E27" w:rsidRDefault="00A771F3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roberto.sousacordeiro@gmail.com</w:t>
            </w:r>
          </w:p>
        </w:tc>
      </w:tr>
      <w:tr w:rsidR="008D3E27" w:rsidRPr="008D3E27" w:rsidTr="0054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D3E27" w:rsidRPr="008D3E27" w:rsidRDefault="008D3E27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8D3E27" w:rsidRPr="008D3E27" w:rsidRDefault="00A771F3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(61)99207-9361</w:t>
            </w:r>
          </w:p>
        </w:tc>
      </w:tr>
    </w:tbl>
    <w:p w:rsidR="008D3E27" w:rsidRDefault="008D3E27" w:rsidP="008D3E27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547D65" w:rsidRPr="008D3E27" w:rsidTr="00E6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547D65" w:rsidRPr="00A771F3" w:rsidRDefault="00A771F3" w:rsidP="00E63CD6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 w:rsidRPr="00A771F3">
              <w:rPr>
                <w:rFonts w:asciiTheme="majorHAnsi" w:hAnsiTheme="majorHAnsi" w:cstheme="majorHAnsi"/>
                <w:sz w:val="24"/>
                <w:szCs w:val="24"/>
              </w:rPr>
              <w:t>Thiago Cardoso Galeno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547D65" w:rsidRPr="008D3E27" w:rsidRDefault="00547D65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47D65" w:rsidRPr="008D3E27" w:rsidTr="00E6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547D65" w:rsidRPr="008D3E27" w:rsidRDefault="00A771F3" w:rsidP="00E63CD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Programador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547D65" w:rsidRPr="00A771F3" w:rsidRDefault="00A771F3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Codificação do Aplicativo</w:t>
            </w:r>
          </w:p>
        </w:tc>
      </w:tr>
      <w:tr w:rsidR="00547D65" w:rsidRPr="00A771F3" w:rsidTr="00547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</w:tcPr>
          <w:p w:rsidR="00547D65" w:rsidRPr="008D3E27" w:rsidRDefault="00A771F3" w:rsidP="00E63CD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tiagocgaleno1301@gmail.com</w:t>
            </w:r>
          </w:p>
        </w:tc>
      </w:tr>
      <w:tr w:rsidR="00547D65" w:rsidRPr="008D3E27" w:rsidTr="00E6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547D65" w:rsidRPr="008D3E27" w:rsidRDefault="00547D65" w:rsidP="00E63CD6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547D65" w:rsidRPr="008D3E27" w:rsidRDefault="00A771F3" w:rsidP="00E63CD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(61)9390-7706</w:t>
            </w:r>
          </w:p>
        </w:tc>
      </w:tr>
    </w:tbl>
    <w:p w:rsidR="002252BE" w:rsidRDefault="002252BE" w:rsidP="008D3E27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-nfase2"/>
        <w:tblW w:w="8606" w:type="dxa"/>
        <w:tblLook w:val="04A0" w:firstRow="1" w:lastRow="0" w:firstColumn="1" w:lastColumn="0" w:noHBand="0" w:noVBand="1"/>
      </w:tblPr>
      <w:tblGrid>
        <w:gridCol w:w="2017"/>
        <w:gridCol w:w="6589"/>
      </w:tblGrid>
      <w:tr w:rsidR="00804FD9" w:rsidRPr="008D3E27" w:rsidTr="0053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6" w:type="dxa"/>
            <w:gridSpan w:val="2"/>
            <w:hideMark/>
          </w:tcPr>
          <w:p w:rsidR="00804FD9" w:rsidRPr="00A771F3" w:rsidRDefault="00804FD9" w:rsidP="0053075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Guilherme Alcantara da Silva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Matrícula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17114290051</w:t>
            </w:r>
          </w:p>
        </w:tc>
      </w:tr>
      <w:tr w:rsidR="00804FD9" w:rsidRPr="008D3E27" w:rsidTr="005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Função</w:t>
            </w:r>
          </w:p>
        </w:tc>
        <w:tc>
          <w:tcPr>
            <w:tcW w:w="6589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Programador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Responsabilidade</w:t>
            </w:r>
          </w:p>
        </w:tc>
        <w:tc>
          <w:tcPr>
            <w:tcW w:w="6589" w:type="dxa"/>
            <w:hideMark/>
          </w:tcPr>
          <w:p w:rsidR="00804FD9" w:rsidRPr="00A771F3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Codificação do Aplicativo</w:t>
            </w:r>
          </w:p>
        </w:tc>
      </w:tr>
      <w:tr w:rsidR="00804FD9" w:rsidRPr="00A771F3" w:rsidTr="005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glhr.alcantara2015@gmail.com</w:t>
            </w:r>
          </w:p>
        </w:tc>
      </w:tr>
      <w:tr w:rsidR="00804FD9" w:rsidRPr="008D3E27" w:rsidTr="005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:rsidR="00804FD9" w:rsidRPr="008D3E27" w:rsidRDefault="00804FD9" w:rsidP="0053075C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8D3E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Telefone</w:t>
            </w:r>
          </w:p>
        </w:tc>
        <w:tc>
          <w:tcPr>
            <w:tcW w:w="6589" w:type="dxa"/>
          </w:tcPr>
          <w:p w:rsidR="00804FD9" w:rsidRPr="008D3E27" w:rsidRDefault="00804FD9" w:rsidP="0053075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(61)99161-4141</w:t>
            </w:r>
          </w:p>
        </w:tc>
      </w:tr>
    </w:tbl>
    <w:p w:rsidR="00547D65" w:rsidRDefault="00547D65" w:rsidP="00804FD9">
      <w:pPr>
        <w:rPr>
          <w:rFonts w:asciiTheme="majorHAnsi" w:hAnsiTheme="majorHAnsi" w:cstheme="majorHAnsi"/>
          <w:sz w:val="24"/>
          <w:szCs w:val="24"/>
        </w:rPr>
      </w:pPr>
    </w:p>
    <w:p w:rsidR="00804FD9" w:rsidRDefault="00804FD9" w:rsidP="00804FD9">
      <w:pPr>
        <w:rPr>
          <w:rFonts w:asciiTheme="majorHAnsi" w:hAnsiTheme="majorHAnsi" w:cstheme="majorHAnsi"/>
          <w:sz w:val="24"/>
          <w:szCs w:val="24"/>
        </w:rPr>
      </w:pPr>
    </w:p>
    <w:p w:rsidR="00804FD9" w:rsidRPr="00804FD9" w:rsidRDefault="00804FD9" w:rsidP="00804FD9">
      <w:pPr>
        <w:rPr>
          <w:rFonts w:asciiTheme="majorHAnsi" w:hAnsiTheme="majorHAnsi" w:cstheme="majorHAnsi"/>
          <w:sz w:val="24"/>
          <w:szCs w:val="24"/>
        </w:rPr>
      </w:pPr>
    </w:p>
    <w:p w:rsidR="008D3E27" w:rsidRPr="008D3E27" w:rsidRDefault="008D3E27" w:rsidP="008D3E27">
      <w:pPr>
        <w:pStyle w:val="Ttulo1"/>
        <w:numPr>
          <w:ilvl w:val="0"/>
          <w:numId w:val="30"/>
        </w:numPr>
      </w:pPr>
      <w:bookmarkStart w:id="12" w:name="_Toc450606281"/>
      <w:bookmarkStart w:id="13" w:name="_Toc509022080"/>
      <w:bookmarkStart w:id="14" w:name="_Toc509022106"/>
      <w:bookmarkEnd w:id="12"/>
      <w:r w:rsidRPr="008D3E27">
        <w:lastRenderedPageBreak/>
        <w:t>Responsável pela autorização do Projeto</w:t>
      </w:r>
      <w:bookmarkEnd w:id="13"/>
      <w:bookmarkEnd w:id="14"/>
    </w:p>
    <w:p w:rsidR="008D3E27" w:rsidRPr="008D3E27" w:rsidRDefault="008D3E27" w:rsidP="008D3E27">
      <w:pPr>
        <w:pBdr>
          <w:top w:val="single" w:sz="4" w:space="1" w:color="00000A"/>
        </w:pBdr>
        <w:spacing w:after="0"/>
        <w:ind w:left="567"/>
        <w:rPr>
          <w:rFonts w:asciiTheme="majorHAnsi" w:hAnsiTheme="majorHAnsi" w:cstheme="majorHAnsi"/>
        </w:rPr>
      </w:pPr>
    </w:p>
    <w:p w:rsidR="008D3E27" w:rsidRPr="008D3E27" w:rsidRDefault="008D3E27" w:rsidP="008D3E27">
      <w:pPr>
        <w:rPr>
          <w:rFonts w:asciiTheme="majorHAnsi" w:hAnsiTheme="majorHAnsi" w:cstheme="majorHAnsi"/>
        </w:rPr>
      </w:pPr>
    </w:p>
    <w:p w:rsidR="008D3E27" w:rsidRPr="008D3E27" w:rsidRDefault="008D3E27" w:rsidP="002252BE">
      <w:pPr>
        <w:pBdr>
          <w:top w:val="single" w:sz="4" w:space="0" w:color="732117"/>
        </w:pBdr>
        <w:ind w:left="3402" w:right="560"/>
        <w:jc w:val="center"/>
        <w:rPr>
          <w:rFonts w:asciiTheme="majorHAnsi" w:hAnsiTheme="majorHAnsi" w:cstheme="majorHAnsi"/>
        </w:rPr>
      </w:pPr>
      <w:r w:rsidRPr="008D3E27">
        <w:rPr>
          <w:rFonts w:asciiTheme="majorHAnsi" w:hAnsiTheme="majorHAnsi" w:cstheme="majorHAnsi"/>
        </w:rPr>
        <w:t>Carlos Bon Bacelar</w:t>
      </w:r>
      <w:bookmarkStart w:id="15" w:name="_GoBack"/>
      <w:bookmarkEnd w:id="15"/>
    </w:p>
    <w:p w:rsidR="008D3E27" w:rsidRPr="008D3E27" w:rsidRDefault="008D3E27" w:rsidP="008D3E27">
      <w:pPr>
        <w:ind w:left="3402" w:right="560"/>
        <w:rPr>
          <w:rFonts w:asciiTheme="majorHAnsi" w:hAnsiTheme="majorHAnsi" w:cstheme="majorHAnsi"/>
        </w:rPr>
      </w:pPr>
    </w:p>
    <w:p w:rsidR="001D090B" w:rsidRPr="008D3E27" w:rsidRDefault="001D090B" w:rsidP="008D3E27">
      <w:pPr>
        <w:pStyle w:val="Ttulo1"/>
        <w:rPr>
          <w:rFonts w:cstheme="majorHAnsi"/>
        </w:rPr>
      </w:pPr>
    </w:p>
    <w:sectPr w:rsidR="001D090B" w:rsidRPr="008D3E27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DD" w:rsidRDefault="005C2BDD">
      <w:r>
        <w:separator/>
      </w:r>
    </w:p>
  </w:endnote>
  <w:endnote w:type="continuationSeparator" w:id="0">
    <w:p w:rsidR="005C2BDD" w:rsidRDefault="005C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5C2BDD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580920A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D2916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352EA2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5C2BDD" w:rsidP="00A41013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rPr>
                                  <w:sz w:val="20"/>
                                  <w:szCs w:val="20"/>
                                </w:rPr>
                                <w:t>Responsabilidades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41013">
                            <w:rPr>
                              <w:sz w:val="20"/>
                              <w:szCs w:val="20"/>
                            </w:rPr>
                            <w:t>ersão 0.</w:t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>14</w:t>
                          </w:r>
                          <w:r w:rsidR="008D3E27">
                            <w:rPr>
                              <w:sz w:val="20"/>
                              <w:szCs w:val="20"/>
                            </w:rPr>
                            <w:t xml:space="preserve"> de </w:t>
                          </w:r>
                          <w:r w:rsidR="00804FD9">
                            <w:rPr>
                              <w:sz w:val="20"/>
                              <w:szCs w:val="20"/>
                            </w:rPr>
                            <w:t xml:space="preserve"> Abril </w:t>
                          </w:r>
                          <w:r w:rsidR="008D3E27">
                            <w:rPr>
                              <w:sz w:val="20"/>
                              <w:szCs w:val="20"/>
                            </w:rPr>
                            <w:t>de 2018</w:t>
                          </w:r>
                        </w:p>
                        <w:p w:rsidR="00A41013" w:rsidRPr="00A41013" w:rsidRDefault="00A41013" w:rsidP="00A41013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692063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Fábrica de Softwares</w:t>
                          </w:r>
                          <w: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8D3E27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Parque Nacional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5C2BDD" w:rsidP="00A41013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3E27">
                          <w:rPr>
                            <w:sz w:val="20"/>
                            <w:szCs w:val="20"/>
                          </w:rPr>
                          <w:t>Responsabilidades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A41013">
                      <w:rPr>
                        <w:sz w:val="20"/>
                        <w:szCs w:val="20"/>
                      </w:rPr>
                      <w:t>ersão 0.</w:t>
                    </w:r>
                    <w:r w:rsidR="00804FD9">
                      <w:rPr>
                        <w:sz w:val="20"/>
                        <w:szCs w:val="20"/>
                      </w:rPr>
                      <w:t>3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804FD9">
                      <w:rPr>
                        <w:sz w:val="20"/>
                        <w:szCs w:val="20"/>
                      </w:rPr>
                      <w:t>14</w:t>
                    </w:r>
                    <w:r w:rsidR="008D3E27">
                      <w:rPr>
                        <w:sz w:val="20"/>
                        <w:szCs w:val="20"/>
                      </w:rPr>
                      <w:t xml:space="preserve"> de </w:t>
                    </w:r>
                    <w:r w:rsidR="00804FD9">
                      <w:rPr>
                        <w:sz w:val="20"/>
                        <w:szCs w:val="20"/>
                      </w:rPr>
                      <w:t xml:space="preserve"> Abril </w:t>
                    </w:r>
                    <w:r w:rsidR="008D3E27">
                      <w:rPr>
                        <w:sz w:val="20"/>
                        <w:szCs w:val="20"/>
                      </w:rPr>
                      <w:t>de 2018</w:t>
                    </w:r>
                  </w:p>
                  <w:p w:rsidR="00A41013" w:rsidRPr="00A41013" w:rsidRDefault="00A41013" w:rsidP="00A41013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692063">
                      <w:rPr>
                        <w:rFonts w:ascii="Calibri" w:hAnsi="Calibri"/>
                        <w:sz w:val="20"/>
                        <w:szCs w:val="20"/>
                      </w:rPr>
                      <w:t>Fábrica de Softwares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– </w:t>
                    </w:r>
                    <w:r w:rsidR="008D3E27">
                      <w:rPr>
                        <w:rFonts w:ascii="Calibri" w:hAnsi="Calibri"/>
                        <w:sz w:val="20"/>
                        <w:szCs w:val="20"/>
                      </w:rPr>
                      <w:t>Parque Nacional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2158C8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DD" w:rsidRDefault="005C2BDD">
      <w:r>
        <w:separator/>
      </w:r>
    </w:p>
  </w:footnote>
  <w:footnote w:type="continuationSeparator" w:id="0">
    <w:p w:rsidR="005C2BDD" w:rsidRDefault="005C2BDD">
      <w:r>
        <w:separator/>
      </w:r>
    </w:p>
  </w:footnote>
  <w:footnote w:type="continuationNotice" w:id="1">
    <w:p w:rsidR="005C2BDD" w:rsidRDefault="005C2BDD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560C2F5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AD7D14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E75D8C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7E2713">
    <w:pPr>
      <w:pStyle w:val="Cabealho"/>
    </w:pPr>
    <w:r>
      <w:rPr>
        <w:noProof/>
        <w:lang w:eastAsia="pt-BR"/>
      </w:rPr>
      <w:drawing>
        <wp:inline distT="0" distB="0" distL="0" distR="0" wp14:anchorId="12565EEC" wp14:editId="16844620">
          <wp:extent cx="1083310" cy="619125"/>
          <wp:effectExtent l="0" t="0" r="254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4" cy="627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3E27">
                                <w:t>Parque Nacional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5875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8D3E27">
                          <w:t>Parque Nacional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8435D" w:rsidRPr="0068435D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68435D" w:rsidRPr="0068435D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DE9E9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ullet1"/>
      </v:shape>
    </w:pict>
  </w:numPicBullet>
  <w:numPicBullet w:numPicBulletId="1">
    <w:pict>
      <v:shape w14:anchorId="11FC71D9" id="_x0000_i1039" type="#_x0000_t75" style="width:11.25pt;height:11.25pt" o:bullet="t">
        <v:imagedata r:id="rId2" o:title="bullet2"/>
      </v:shape>
    </w:pict>
  </w:numPicBullet>
  <w:numPicBullet w:numPicBulletId="2">
    <w:pict>
      <v:shape id="_x0000_i1040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3E63788"/>
    <w:multiLevelType w:val="hybridMultilevel"/>
    <w:tmpl w:val="D7A46F5C"/>
    <w:lvl w:ilvl="0" w:tplc="87B6F28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1C1C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511FB0"/>
    <w:multiLevelType w:val="multilevel"/>
    <w:tmpl w:val="940065B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8D46D2"/>
    <w:multiLevelType w:val="multilevel"/>
    <w:tmpl w:val="6ECAA9A4"/>
    <w:styleLink w:val="List11"/>
    <w:lvl w:ilvl="0">
      <w:numFmt w:val="bullet"/>
      <w:pStyle w:val="Item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8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3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27B67"/>
    <w:multiLevelType w:val="multilevel"/>
    <w:tmpl w:val="BD8C5B1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2"/>
  </w:num>
  <w:num w:numId="4">
    <w:abstractNumId w:val="26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0"/>
  </w:num>
  <w:num w:numId="9">
    <w:abstractNumId w:val="28"/>
  </w:num>
  <w:num w:numId="10">
    <w:abstractNumId w:val="8"/>
  </w:num>
  <w:num w:numId="11">
    <w:abstractNumId w:val="7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27"/>
  </w:num>
  <w:num w:numId="17">
    <w:abstractNumId w:val="20"/>
  </w:num>
  <w:num w:numId="18">
    <w:abstractNumId w:val="14"/>
  </w:num>
  <w:num w:numId="19">
    <w:abstractNumId w:val="21"/>
  </w:num>
  <w:num w:numId="20">
    <w:abstractNumId w:val="2"/>
  </w:num>
  <w:num w:numId="21">
    <w:abstractNumId w:val="18"/>
  </w:num>
  <w:num w:numId="22">
    <w:abstractNumId w:val="24"/>
  </w:num>
  <w:num w:numId="23">
    <w:abstractNumId w:val="6"/>
  </w:num>
  <w:num w:numId="24">
    <w:abstractNumId w:val="19"/>
  </w:num>
  <w:num w:numId="25">
    <w:abstractNumId w:val="11"/>
  </w:num>
  <w:num w:numId="26">
    <w:abstractNumId w:val="25"/>
  </w:num>
  <w:num w:numId="27">
    <w:abstractNumId w:val="23"/>
  </w:num>
  <w:num w:numId="28">
    <w:abstractNumId w:val="1"/>
  </w:num>
  <w:num w:numId="29">
    <w:abstractNumId w:val="17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3F9B"/>
    <w:rsid w:val="00040A5E"/>
    <w:rsid w:val="00062B34"/>
    <w:rsid w:val="000641D0"/>
    <w:rsid w:val="000725FB"/>
    <w:rsid w:val="00076805"/>
    <w:rsid w:val="00081F65"/>
    <w:rsid w:val="0009077B"/>
    <w:rsid w:val="00092630"/>
    <w:rsid w:val="00095045"/>
    <w:rsid w:val="00096598"/>
    <w:rsid w:val="000A46A9"/>
    <w:rsid w:val="000B4DA0"/>
    <w:rsid w:val="000B5830"/>
    <w:rsid w:val="000C2FB9"/>
    <w:rsid w:val="000D23DB"/>
    <w:rsid w:val="000D4FDB"/>
    <w:rsid w:val="000D6CDF"/>
    <w:rsid w:val="000D7BE5"/>
    <w:rsid w:val="000E1F82"/>
    <w:rsid w:val="000F34D4"/>
    <w:rsid w:val="0010043F"/>
    <w:rsid w:val="00125087"/>
    <w:rsid w:val="00130D81"/>
    <w:rsid w:val="00146DFC"/>
    <w:rsid w:val="00150680"/>
    <w:rsid w:val="0017488E"/>
    <w:rsid w:val="0017501D"/>
    <w:rsid w:val="00191B79"/>
    <w:rsid w:val="00194E91"/>
    <w:rsid w:val="001B540A"/>
    <w:rsid w:val="001C66BB"/>
    <w:rsid w:val="001C7398"/>
    <w:rsid w:val="001D090B"/>
    <w:rsid w:val="001D78F1"/>
    <w:rsid w:val="001E0899"/>
    <w:rsid w:val="001F7333"/>
    <w:rsid w:val="002250D4"/>
    <w:rsid w:val="002252BE"/>
    <w:rsid w:val="002336F3"/>
    <w:rsid w:val="00241ABE"/>
    <w:rsid w:val="00246A96"/>
    <w:rsid w:val="00267F18"/>
    <w:rsid w:val="00292CE8"/>
    <w:rsid w:val="002A07CB"/>
    <w:rsid w:val="002A3E79"/>
    <w:rsid w:val="002A4117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34B05"/>
    <w:rsid w:val="00334BFC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E145D"/>
    <w:rsid w:val="003F2B7F"/>
    <w:rsid w:val="003F54D1"/>
    <w:rsid w:val="00413E8B"/>
    <w:rsid w:val="00421416"/>
    <w:rsid w:val="00422AC5"/>
    <w:rsid w:val="00455B67"/>
    <w:rsid w:val="004864FA"/>
    <w:rsid w:val="004A51BD"/>
    <w:rsid w:val="004B1687"/>
    <w:rsid w:val="004B259C"/>
    <w:rsid w:val="004B46D0"/>
    <w:rsid w:val="004B48D4"/>
    <w:rsid w:val="004C509E"/>
    <w:rsid w:val="004C6F35"/>
    <w:rsid w:val="004D6BEC"/>
    <w:rsid w:val="004E798E"/>
    <w:rsid w:val="005140FB"/>
    <w:rsid w:val="00515EC0"/>
    <w:rsid w:val="00521FF5"/>
    <w:rsid w:val="005346C4"/>
    <w:rsid w:val="005361DF"/>
    <w:rsid w:val="00543AF2"/>
    <w:rsid w:val="0054794E"/>
    <w:rsid w:val="00547D65"/>
    <w:rsid w:val="00570E86"/>
    <w:rsid w:val="0057129C"/>
    <w:rsid w:val="00572EB1"/>
    <w:rsid w:val="00576707"/>
    <w:rsid w:val="005A7659"/>
    <w:rsid w:val="005C0F56"/>
    <w:rsid w:val="005C2BDD"/>
    <w:rsid w:val="005D18FF"/>
    <w:rsid w:val="005D1E53"/>
    <w:rsid w:val="005E2232"/>
    <w:rsid w:val="005E6AF1"/>
    <w:rsid w:val="005F3B8D"/>
    <w:rsid w:val="00601CCD"/>
    <w:rsid w:val="00607A62"/>
    <w:rsid w:val="00623B22"/>
    <w:rsid w:val="0062571C"/>
    <w:rsid w:val="006307E2"/>
    <w:rsid w:val="006426E9"/>
    <w:rsid w:val="00660DF0"/>
    <w:rsid w:val="00664759"/>
    <w:rsid w:val="00667555"/>
    <w:rsid w:val="00667FF9"/>
    <w:rsid w:val="0067442D"/>
    <w:rsid w:val="00683EEA"/>
    <w:rsid w:val="0068435D"/>
    <w:rsid w:val="00694F75"/>
    <w:rsid w:val="006958D9"/>
    <w:rsid w:val="00697ACE"/>
    <w:rsid w:val="006A4A00"/>
    <w:rsid w:val="006B320E"/>
    <w:rsid w:val="006B709D"/>
    <w:rsid w:val="006B7F76"/>
    <w:rsid w:val="006D274F"/>
    <w:rsid w:val="006E07F2"/>
    <w:rsid w:val="006E53A7"/>
    <w:rsid w:val="006E6EA6"/>
    <w:rsid w:val="00711DEF"/>
    <w:rsid w:val="00721855"/>
    <w:rsid w:val="0078018C"/>
    <w:rsid w:val="00785966"/>
    <w:rsid w:val="00785ED9"/>
    <w:rsid w:val="00797785"/>
    <w:rsid w:val="007A029A"/>
    <w:rsid w:val="007A50F0"/>
    <w:rsid w:val="007C31DE"/>
    <w:rsid w:val="007D7972"/>
    <w:rsid w:val="007E2713"/>
    <w:rsid w:val="007E2F81"/>
    <w:rsid w:val="007E4F89"/>
    <w:rsid w:val="007F153F"/>
    <w:rsid w:val="00803EF5"/>
    <w:rsid w:val="00804FD9"/>
    <w:rsid w:val="00816CE9"/>
    <w:rsid w:val="00820442"/>
    <w:rsid w:val="00830D53"/>
    <w:rsid w:val="00832581"/>
    <w:rsid w:val="008473A0"/>
    <w:rsid w:val="00863BF5"/>
    <w:rsid w:val="0086654F"/>
    <w:rsid w:val="00884A2F"/>
    <w:rsid w:val="008940D8"/>
    <w:rsid w:val="008A1E25"/>
    <w:rsid w:val="008B3901"/>
    <w:rsid w:val="008B723B"/>
    <w:rsid w:val="008D3E27"/>
    <w:rsid w:val="008D6959"/>
    <w:rsid w:val="008E1B3B"/>
    <w:rsid w:val="008F002B"/>
    <w:rsid w:val="008F36E9"/>
    <w:rsid w:val="008F786E"/>
    <w:rsid w:val="00902257"/>
    <w:rsid w:val="009213D9"/>
    <w:rsid w:val="00933832"/>
    <w:rsid w:val="00940F4F"/>
    <w:rsid w:val="00953A2D"/>
    <w:rsid w:val="00972F04"/>
    <w:rsid w:val="0098317E"/>
    <w:rsid w:val="0099182A"/>
    <w:rsid w:val="009A119B"/>
    <w:rsid w:val="009A5FD6"/>
    <w:rsid w:val="009B24DE"/>
    <w:rsid w:val="009C18F9"/>
    <w:rsid w:val="009C72DA"/>
    <w:rsid w:val="009E2C30"/>
    <w:rsid w:val="009F5B4B"/>
    <w:rsid w:val="009F69CB"/>
    <w:rsid w:val="00A0417E"/>
    <w:rsid w:val="00A10AC3"/>
    <w:rsid w:val="00A135CD"/>
    <w:rsid w:val="00A16548"/>
    <w:rsid w:val="00A34BBA"/>
    <w:rsid w:val="00A41013"/>
    <w:rsid w:val="00A464F0"/>
    <w:rsid w:val="00A62A83"/>
    <w:rsid w:val="00A65BA0"/>
    <w:rsid w:val="00A7380B"/>
    <w:rsid w:val="00A771F3"/>
    <w:rsid w:val="00A90876"/>
    <w:rsid w:val="00A90BEA"/>
    <w:rsid w:val="00A94FC5"/>
    <w:rsid w:val="00AA33C4"/>
    <w:rsid w:val="00AA79C8"/>
    <w:rsid w:val="00AD13DC"/>
    <w:rsid w:val="00AD5346"/>
    <w:rsid w:val="00AF2D87"/>
    <w:rsid w:val="00AF3B41"/>
    <w:rsid w:val="00AF72A1"/>
    <w:rsid w:val="00B22C35"/>
    <w:rsid w:val="00B24D1A"/>
    <w:rsid w:val="00B42D77"/>
    <w:rsid w:val="00B46624"/>
    <w:rsid w:val="00B633BE"/>
    <w:rsid w:val="00B64864"/>
    <w:rsid w:val="00B66E49"/>
    <w:rsid w:val="00B72078"/>
    <w:rsid w:val="00BA2C27"/>
    <w:rsid w:val="00BB0B98"/>
    <w:rsid w:val="00C130AF"/>
    <w:rsid w:val="00C260C9"/>
    <w:rsid w:val="00C368AF"/>
    <w:rsid w:val="00C41631"/>
    <w:rsid w:val="00C54276"/>
    <w:rsid w:val="00C55CF8"/>
    <w:rsid w:val="00C6614D"/>
    <w:rsid w:val="00C92268"/>
    <w:rsid w:val="00CB11F0"/>
    <w:rsid w:val="00CC33E7"/>
    <w:rsid w:val="00CD12EE"/>
    <w:rsid w:val="00CE036D"/>
    <w:rsid w:val="00CE087A"/>
    <w:rsid w:val="00D13740"/>
    <w:rsid w:val="00D15D09"/>
    <w:rsid w:val="00D23FBB"/>
    <w:rsid w:val="00D2451E"/>
    <w:rsid w:val="00D41B18"/>
    <w:rsid w:val="00DB2A27"/>
    <w:rsid w:val="00DB6F54"/>
    <w:rsid w:val="00DF690B"/>
    <w:rsid w:val="00DF6941"/>
    <w:rsid w:val="00E1253E"/>
    <w:rsid w:val="00E12D43"/>
    <w:rsid w:val="00E1305F"/>
    <w:rsid w:val="00E13263"/>
    <w:rsid w:val="00E27AD6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A555E"/>
    <w:rsid w:val="00ED2A6D"/>
    <w:rsid w:val="00EE2471"/>
    <w:rsid w:val="00EF4A10"/>
    <w:rsid w:val="00F01721"/>
    <w:rsid w:val="00F07BFB"/>
    <w:rsid w:val="00F16400"/>
    <w:rsid w:val="00F20522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454"/>
    <w:rsid w:val="00F75EA4"/>
    <w:rsid w:val="00F776E6"/>
    <w:rsid w:val="00F82C06"/>
    <w:rsid w:val="00F95AAE"/>
    <w:rsid w:val="00FD58A6"/>
    <w:rsid w:val="00FE2A41"/>
    <w:rsid w:val="00FE795F"/>
    <w:rsid w:val="00FF034B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2C91C2-A746-4832-A463-EA4298E0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1Clara-nfase1">
    <w:name w:val="Grid Table 1 Light Accent 1"/>
    <w:basedOn w:val="Tabelanormal"/>
    <w:uiPriority w:val="46"/>
    <w:rsid w:val="00A9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4">
    <w:name w:val="Plain Table 4"/>
    <w:basedOn w:val="Tabelanormal"/>
    <w:uiPriority w:val="44"/>
    <w:rsid w:val="00F205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3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2">
    <w:name w:val="Grid Table 2"/>
    <w:basedOn w:val="Tabelanormal"/>
    <w:uiPriority w:val="47"/>
    <w:rsid w:val="00F95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rsid w:val="00536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1">
    <w:name w:val="Item 1"/>
    <w:basedOn w:val="Ttulo3"/>
    <w:rsid w:val="00E1305F"/>
    <w:pPr>
      <w:keepLines w:val="0"/>
      <w:numPr>
        <w:numId w:val="29"/>
      </w:numPr>
      <w:tabs>
        <w:tab w:val="left" w:pos="2551"/>
      </w:tabs>
      <w:suppressAutoHyphens/>
      <w:autoSpaceDN w:val="0"/>
      <w:spacing w:before="113" w:after="62" w:line="240" w:lineRule="auto"/>
      <w:jc w:val="both"/>
      <w:textAlignment w:val="baseline"/>
    </w:pPr>
    <w:rPr>
      <w:rFonts w:ascii="Arial" w:eastAsia="Times New Roman" w:hAnsi="Arial" w:cs="Times New Roman"/>
      <w:b w:val="0"/>
      <w:bCs w:val="0"/>
      <w:color w:val="auto"/>
      <w:kern w:val="3"/>
      <w:sz w:val="20"/>
      <w:szCs w:val="20"/>
    </w:rPr>
  </w:style>
  <w:style w:type="numbering" w:customStyle="1" w:styleId="List11">
    <w:name w:val="List 1_1"/>
    <w:basedOn w:val="Semlista"/>
    <w:rsid w:val="00E1305F"/>
    <w:pPr>
      <w:numPr>
        <w:numId w:val="29"/>
      </w:numPr>
    </w:pPr>
  </w:style>
  <w:style w:type="character" w:customStyle="1" w:styleId="Vnculodendice">
    <w:name w:val="Vínculo de índice"/>
    <w:qFormat/>
    <w:rsid w:val="008D3E27"/>
  </w:style>
  <w:style w:type="table" w:styleId="TabeladeGrade2-nfase1">
    <w:name w:val="Grid Table 2 Accent 1"/>
    <w:basedOn w:val="Tabelanormal"/>
    <w:uiPriority w:val="47"/>
    <w:rsid w:val="00547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47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deLista2-nfase2">
    <w:name w:val="List Table 2 Accent 2"/>
    <w:basedOn w:val="Tabelanormal"/>
    <w:uiPriority w:val="47"/>
    <w:rsid w:val="0079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B75D1-93C0-4F42-8747-4440E9C4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5</Pages>
  <Words>272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Responsabilidades</vt:lpstr>
      <vt:lpstr/>
    </vt:vector>
  </TitlesOfParts>
  <Company>www.iesb.edu.br</Company>
  <LinksUpToDate>false</LinksUpToDate>
  <CharactersWithSpaces>1738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Responsabilidades</dc:title>
  <dc:subject>Parque Nacional</dc:subject>
  <dc:creator>Kennedy Alves Soares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17114290002</cp:lastModifiedBy>
  <cp:revision>2</cp:revision>
  <cp:lastPrinted>2013-01-20T12:19:00Z</cp:lastPrinted>
  <dcterms:created xsi:type="dcterms:W3CDTF">2018-04-14T12:38:00Z</dcterms:created>
  <dcterms:modified xsi:type="dcterms:W3CDTF">2018-04-14T12:38:00Z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
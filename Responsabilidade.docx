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Default="0009504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3AF4CC40" wp14:editId="5C4C800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466008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4-14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Default="007E2713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</w:t>
                                      </w:r>
                                      <w:r w:rsidR="008D3E27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-189371968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417E" w:rsidRPr="00C92268" w:rsidRDefault="008D3E27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92268">
                                        <w:rPr>
                                          <w:color w:val="FFFFFF" w:themeColor="background1"/>
                                        </w:rPr>
                                        <w:t>Kennedy Alves Soares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Empresa"/>
                                    <w:id w:val="84991185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0417E" w:rsidRPr="00C92268" w:rsidRDefault="007E2713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92268">
                                        <w:rPr>
                                          <w:color w:val="FFFFFF" w:themeColor="background1"/>
                                        </w:rPr>
                                        <w:t>www.iesb.edu.br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8486025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4-14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Pr="00C6614D" w:rsidRDefault="00804FD9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14/04/2018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F4CC40"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466008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4-14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Default="007E2713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</w:t>
                                </w:r>
                                <w:r w:rsidR="008D3E27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-189371968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417E" w:rsidRPr="00C92268" w:rsidRDefault="008D3E27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C92268">
                                  <w:rPr>
                                    <w:color w:val="FFFFFF" w:themeColor="background1"/>
                                  </w:rPr>
                                  <w:t>Kennedy Alves Soares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Empresa"/>
                              <w:id w:val="84991185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0417E" w:rsidRPr="00C92268" w:rsidRDefault="007E2713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C92268">
                                  <w:rPr>
                                    <w:color w:val="FFFFFF" w:themeColor="background1"/>
                                  </w:rPr>
                                  <w:t>www.iesb.edu.br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8486025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4-14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Pr="00C6614D" w:rsidRDefault="00804FD9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14/04/2018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7DD95387" wp14:editId="156655F6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95045" w:rsidRPr="00095045" w:rsidRDefault="00095045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 w:rsidR="000641D0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3583458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3E27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Parque Nacional</w:t>
                                    </w:r>
                                  </w:sdtContent>
                                </w:sdt>
                              </w:p>
                              <w:p w:rsidR="007E2713" w:rsidRPr="00E464AA" w:rsidRDefault="007E2713" w:rsidP="007E2713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Fábrica de Software - IESB</w:t>
                                </w:r>
                              </w:p>
                              <w:p w:rsidR="00095045" w:rsidRPr="00095045" w:rsidRDefault="00095045" w:rsidP="007E2713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D95387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9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095045" w:rsidRPr="00095045" w:rsidRDefault="00095045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 w:rsidR="000641D0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3583458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3E27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Parque Nacional</w:t>
                              </w:r>
                            </w:sdtContent>
                          </w:sdt>
                        </w:p>
                        <w:p w:rsidR="007E2713" w:rsidRPr="00E464AA" w:rsidRDefault="007E2713" w:rsidP="007E2713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  <w:u w:val="single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Fábrica de Software - IESB</w:t>
                          </w:r>
                        </w:p>
                        <w:p w:rsidR="00095045" w:rsidRPr="00095045" w:rsidRDefault="00095045" w:rsidP="007E2713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A0417E" w:rsidRPr="00095045" w:rsidRDefault="007E2713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eastAsia="pt-BR"/>
            </w:rPr>
            <w:drawing>
              <wp:anchor distT="0" distB="0" distL="114300" distR="114300" simplePos="0" relativeHeight="251701760" behindDoc="0" locked="0" layoutInCell="0" allowOverlap="1" wp14:anchorId="6DE9E961" wp14:editId="41AB2274">
                <wp:simplePos x="0" y="0"/>
                <wp:positionH relativeFrom="page">
                  <wp:posOffset>3589020</wp:posOffset>
                </wp:positionH>
                <wp:positionV relativeFrom="page">
                  <wp:posOffset>4605655</wp:posOffset>
                </wp:positionV>
                <wp:extent cx="3757295" cy="2825750"/>
                <wp:effectExtent l="19050" t="0" r="14605" b="81280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7295" cy="282575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="00AF72A1"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11FC71D9" wp14:editId="1CA83D25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0417E" w:rsidRPr="00EF4A10" w:rsidRDefault="008D3E27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Responsabilidades</w:t>
                                    </w:r>
                                  </w:p>
                                </w:sdtContent>
                              </w:sdt>
                              <w:p w:rsidR="005D18FF" w:rsidRPr="00EF4A10" w:rsidRDefault="005D18FF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  <w:r w:rsidRPr="00EF4A1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  <w:t>Baseado na 5ª edição do Guia PMBOK</w:t>
                                </w:r>
                                <w:r w:rsidR="00EF4A10" w:rsidRPr="00EF4A1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  <w:t>®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1FC71D9" id="Retângulo 16" o:spid="_x0000_s1033" style="position:absolute;margin-left:16.75pt;margin-top:217.05pt;width:510.85pt;height:71.7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lc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0417E" w:rsidRPr="00EF4A10" w:rsidRDefault="008D3E27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Responsabilidades</w:t>
                              </w:r>
                            </w:p>
                          </w:sdtContent>
                        </w:sdt>
                        <w:p w:rsidR="005D18FF" w:rsidRPr="00EF4A10" w:rsidRDefault="005D18FF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  <w:r w:rsidRPr="00EF4A10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  <w:t>Baseado na 5ª edição do Guia PMBOK</w:t>
                          </w:r>
                          <w:r w:rsidR="00EF4A10" w:rsidRPr="00EF4A10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  <w:t>®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:rsidR="008D3E27" w:rsidRPr="008D3E27" w:rsidRDefault="008D3E27" w:rsidP="008D3E27">
      <w:pPr>
        <w:pStyle w:val="Ttulo1"/>
        <w:rPr>
          <w:rFonts w:cstheme="majorHAnsi"/>
        </w:rPr>
      </w:pPr>
      <w:bookmarkStart w:id="0" w:name="_Toc450606275"/>
      <w:bookmarkStart w:id="1" w:name="_Toc509022076"/>
      <w:bookmarkStart w:id="2" w:name="_Toc509022102"/>
      <w:r w:rsidRPr="008D3E27">
        <w:rPr>
          <w:rFonts w:cstheme="majorHAnsi"/>
          <w:color w:val="9D3511"/>
        </w:rPr>
        <w:lastRenderedPageBreak/>
        <w:t>Histórico de alterações</w:t>
      </w:r>
      <w:bookmarkEnd w:id="0"/>
      <w:r w:rsidRPr="008D3E27">
        <w:rPr>
          <w:rFonts w:cstheme="majorHAnsi"/>
          <w:color w:val="9D3511"/>
        </w:rPr>
        <w:t xml:space="preserve"> do documento</w:t>
      </w:r>
      <w:bookmarkEnd w:id="1"/>
      <w:bookmarkEnd w:id="2"/>
    </w:p>
    <w:tbl>
      <w:tblPr>
        <w:tblStyle w:val="TabeladeGrade2-nfase2"/>
        <w:tblW w:w="8755" w:type="dxa"/>
        <w:tblLook w:val="04A0" w:firstRow="1" w:lastRow="0" w:firstColumn="1" w:lastColumn="0" w:noHBand="0" w:noVBand="1"/>
      </w:tblPr>
      <w:tblGrid>
        <w:gridCol w:w="1384"/>
        <w:gridCol w:w="3077"/>
        <w:gridCol w:w="2835"/>
        <w:gridCol w:w="1459"/>
      </w:tblGrid>
      <w:tr w:rsidR="008D3E27" w:rsidRPr="008D3E27" w:rsidTr="00797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8D3E27" w:rsidRPr="002252BE" w:rsidRDefault="008D3E27" w:rsidP="00C92268">
            <w:pPr>
              <w:tabs>
                <w:tab w:val="left" w:pos="567"/>
              </w:tabs>
              <w:jc w:val="center"/>
              <w:rPr>
                <w:rFonts w:asciiTheme="majorHAnsi" w:hAnsiTheme="majorHAnsi" w:cstheme="majorHAnsi"/>
                <w:iCs/>
                <w:lang w:val="en-US"/>
              </w:rPr>
            </w:pPr>
            <w:r w:rsidRPr="002252BE">
              <w:rPr>
                <w:rFonts w:asciiTheme="majorHAnsi" w:hAnsiTheme="majorHAnsi" w:cstheme="majorHAnsi"/>
                <w:bCs w:val="0"/>
                <w:iCs/>
                <w:lang w:val="en-US"/>
              </w:rPr>
              <w:t>Versão</w:t>
            </w:r>
          </w:p>
        </w:tc>
        <w:tc>
          <w:tcPr>
            <w:tcW w:w="3077" w:type="dxa"/>
            <w:hideMark/>
          </w:tcPr>
          <w:p w:rsidR="008D3E27" w:rsidRPr="002252BE" w:rsidRDefault="008D3E27" w:rsidP="00C92268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 w:val="0"/>
                <w:iCs/>
                <w:lang w:val="en-US"/>
              </w:rPr>
            </w:pPr>
            <w:r w:rsidRPr="002252BE">
              <w:rPr>
                <w:rFonts w:asciiTheme="majorHAnsi" w:hAnsiTheme="majorHAnsi" w:cstheme="majorHAnsi"/>
                <w:bCs w:val="0"/>
                <w:iCs/>
                <w:lang w:val="en-US"/>
              </w:rPr>
              <w:t>Alteração efetuada</w:t>
            </w:r>
          </w:p>
        </w:tc>
        <w:tc>
          <w:tcPr>
            <w:tcW w:w="2835" w:type="dxa"/>
            <w:hideMark/>
          </w:tcPr>
          <w:p w:rsidR="008D3E27" w:rsidRPr="002252BE" w:rsidRDefault="008D3E27" w:rsidP="00C92268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 w:val="0"/>
                <w:iCs/>
                <w:lang w:val="en-US"/>
              </w:rPr>
            </w:pPr>
            <w:r w:rsidRPr="002252BE">
              <w:rPr>
                <w:rFonts w:asciiTheme="majorHAnsi" w:hAnsiTheme="majorHAnsi" w:cstheme="majorHAnsi"/>
                <w:bCs w:val="0"/>
                <w:iCs/>
                <w:lang w:val="en-US"/>
              </w:rPr>
              <w:t>Responsável</w:t>
            </w:r>
          </w:p>
        </w:tc>
        <w:tc>
          <w:tcPr>
            <w:tcW w:w="1459" w:type="dxa"/>
            <w:hideMark/>
          </w:tcPr>
          <w:p w:rsidR="008D3E27" w:rsidRPr="002252BE" w:rsidRDefault="008D3E27" w:rsidP="00C92268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 w:val="0"/>
                <w:iCs/>
                <w:lang w:val="en-US"/>
              </w:rPr>
            </w:pPr>
            <w:r w:rsidRPr="002252BE">
              <w:rPr>
                <w:rFonts w:asciiTheme="majorHAnsi" w:hAnsiTheme="majorHAnsi" w:cstheme="majorHAnsi"/>
                <w:bCs w:val="0"/>
                <w:iCs/>
                <w:lang w:val="en-US"/>
              </w:rPr>
              <w:t>Data</w:t>
            </w:r>
          </w:p>
        </w:tc>
      </w:tr>
      <w:tr w:rsidR="008D3E27" w:rsidRPr="008D3E27" w:rsidTr="00797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8D3E27" w:rsidRPr="00C92268" w:rsidRDefault="008D3E27" w:rsidP="00C92268">
            <w:pPr>
              <w:tabs>
                <w:tab w:val="left" w:pos="567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C92268">
              <w:rPr>
                <w:rFonts w:asciiTheme="majorHAnsi" w:hAnsiTheme="majorHAnsi" w:cstheme="majorHAnsi"/>
                <w:lang w:val="en-US"/>
              </w:rPr>
              <w:t>0.1</w:t>
            </w:r>
          </w:p>
        </w:tc>
        <w:tc>
          <w:tcPr>
            <w:tcW w:w="3077" w:type="dxa"/>
            <w:hideMark/>
          </w:tcPr>
          <w:p w:rsidR="008D3E27" w:rsidRPr="00C92268" w:rsidRDefault="008D3E27" w:rsidP="00C9226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92268">
              <w:rPr>
                <w:rFonts w:asciiTheme="majorHAnsi" w:hAnsiTheme="majorHAnsi" w:cstheme="majorHAnsi"/>
                <w:lang w:val="en-US"/>
              </w:rPr>
              <w:t>Versão inicial</w:t>
            </w:r>
          </w:p>
        </w:tc>
        <w:tc>
          <w:tcPr>
            <w:tcW w:w="2835" w:type="dxa"/>
            <w:hideMark/>
          </w:tcPr>
          <w:p w:rsidR="008D3E27" w:rsidRPr="00C92268" w:rsidRDefault="008D3E27" w:rsidP="00C9226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92268">
              <w:rPr>
                <w:rFonts w:asciiTheme="majorHAnsi" w:hAnsiTheme="majorHAnsi" w:cstheme="majorHAnsi"/>
                <w:lang w:val="en-US"/>
              </w:rPr>
              <w:t>Kennedy Alves Soares</w:t>
            </w:r>
          </w:p>
        </w:tc>
        <w:tc>
          <w:tcPr>
            <w:tcW w:w="1459" w:type="dxa"/>
            <w:hideMark/>
          </w:tcPr>
          <w:p w:rsidR="008D3E27" w:rsidRPr="00C92268" w:rsidRDefault="008D3E27" w:rsidP="00C9226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92268">
              <w:rPr>
                <w:rFonts w:asciiTheme="majorHAnsi" w:hAnsiTheme="majorHAnsi" w:cstheme="majorHAnsi"/>
                <w:lang w:val="en-US"/>
              </w:rPr>
              <w:t>16/03/2018</w:t>
            </w:r>
          </w:p>
        </w:tc>
      </w:tr>
      <w:tr w:rsidR="008D3E27" w:rsidRPr="008D3E27" w:rsidTr="0079778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D3E27" w:rsidRPr="00C92268" w:rsidRDefault="00C92268" w:rsidP="00C92268">
            <w:pPr>
              <w:tabs>
                <w:tab w:val="left" w:pos="567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C92268">
              <w:rPr>
                <w:rFonts w:asciiTheme="majorHAnsi" w:hAnsiTheme="majorHAnsi" w:cstheme="majorHAnsi"/>
                <w:lang w:val="en-US"/>
              </w:rPr>
              <w:t>0.2</w:t>
            </w:r>
          </w:p>
        </w:tc>
        <w:tc>
          <w:tcPr>
            <w:tcW w:w="3077" w:type="dxa"/>
          </w:tcPr>
          <w:p w:rsidR="008D3E27" w:rsidRPr="00C92268" w:rsidRDefault="00C92268" w:rsidP="00C9226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Inclusão de novo membro</w:t>
            </w:r>
          </w:p>
        </w:tc>
        <w:tc>
          <w:tcPr>
            <w:tcW w:w="2835" w:type="dxa"/>
          </w:tcPr>
          <w:p w:rsidR="008D3E27" w:rsidRPr="00C92268" w:rsidRDefault="002252BE" w:rsidP="00C9226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Igor Alves de Oliveira</w:t>
            </w:r>
          </w:p>
        </w:tc>
        <w:tc>
          <w:tcPr>
            <w:tcW w:w="1459" w:type="dxa"/>
          </w:tcPr>
          <w:p w:rsidR="008D3E27" w:rsidRPr="00C92268" w:rsidRDefault="002252BE" w:rsidP="00C9226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24/03/2018</w:t>
            </w:r>
          </w:p>
        </w:tc>
      </w:tr>
      <w:tr w:rsidR="008D3E27" w:rsidRPr="008D3E27" w:rsidTr="00797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D3E27" w:rsidRPr="00C92268" w:rsidRDefault="00797785" w:rsidP="00C92268">
            <w:pPr>
              <w:tabs>
                <w:tab w:val="left" w:pos="567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0.3</w:t>
            </w:r>
          </w:p>
        </w:tc>
        <w:tc>
          <w:tcPr>
            <w:tcW w:w="3077" w:type="dxa"/>
          </w:tcPr>
          <w:p w:rsidR="008D3E27" w:rsidRPr="00C92268" w:rsidRDefault="00804FD9" w:rsidP="00C9226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Inclusão de novo membro</w:t>
            </w:r>
          </w:p>
        </w:tc>
        <w:tc>
          <w:tcPr>
            <w:tcW w:w="2835" w:type="dxa"/>
          </w:tcPr>
          <w:p w:rsidR="008D3E27" w:rsidRPr="00C92268" w:rsidRDefault="00804FD9" w:rsidP="00C9226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Igor Alves de Oliveira</w:t>
            </w:r>
          </w:p>
        </w:tc>
        <w:tc>
          <w:tcPr>
            <w:tcW w:w="1459" w:type="dxa"/>
          </w:tcPr>
          <w:p w:rsidR="008D3E27" w:rsidRPr="00C92268" w:rsidRDefault="00804FD9" w:rsidP="00C9226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14/02/2018</w:t>
            </w:r>
          </w:p>
        </w:tc>
      </w:tr>
      <w:tr w:rsidR="008D3E27" w:rsidRPr="008D3E27" w:rsidTr="0079778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D3E27" w:rsidRPr="00C92268" w:rsidRDefault="008D3E27" w:rsidP="00C92268">
            <w:pPr>
              <w:tabs>
                <w:tab w:val="left" w:pos="567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077" w:type="dxa"/>
          </w:tcPr>
          <w:p w:rsidR="008D3E27" w:rsidRPr="00C92268" w:rsidRDefault="008D3E27" w:rsidP="00C9226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35" w:type="dxa"/>
          </w:tcPr>
          <w:p w:rsidR="008D3E27" w:rsidRPr="00C92268" w:rsidRDefault="008D3E27" w:rsidP="00C9226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59" w:type="dxa"/>
          </w:tcPr>
          <w:p w:rsidR="008D3E27" w:rsidRPr="00C92268" w:rsidRDefault="008D3E27" w:rsidP="00C9226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D3E27" w:rsidRPr="008D3E27" w:rsidTr="00797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077" w:type="dxa"/>
          </w:tcPr>
          <w:p w:rsidR="008D3E27" w:rsidRPr="00C92268" w:rsidRDefault="008D3E27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35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59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D3E27" w:rsidRPr="008D3E27" w:rsidTr="0079778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077" w:type="dxa"/>
          </w:tcPr>
          <w:p w:rsidR="008D3E27" w:rsidRPr="00C92268" w:rsidRDefault="008D3E27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35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59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D3E27" w:rsidRPr="008D3E27" w:rsidTr="00797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077" w:type="dxa"/>
          </w:tcPr>
          <w:p w:rsidR="008D3E27" w:rsidRPr="00C92268" w:rsidRDefault="008D3E27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35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59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D3E27" w:rsidRPr="008D3E27" w:rsidTr="0079778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077" w:type="dxa"/>
          </w:tcPr>
          <w:p w:rsidR="008D3E27" w:rsidRPr="00C92268" w:rsidRDefault="008D3E27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35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59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D3E27" w:rsidRDefault="008D3E27" w:rsidP="008D3E27">
      <w:pPr>
        <w:pStyle w:val="CabealhodoSumrio"/>
        <w:rPr>
          <w:b w:val="0"/>
          <w:bCs w:val="0"/>
        </w:rPr>
      </w:pPr>
      <w:bookmarkStart w:id="3" w:name="_Toc450606276"/>
    </w:p>
    <w:p w:rsidR="008D3E27" w:rsidRDefault="008D3E27">
      <w:pPr>
        <w:rPr>
          <w:rFonts w:asciiTheme="majorHAnsi" w:eastAsiaTheme="majorEastAsia" w:hAnsiTheme="majorHAnsi" w:cstheme="majorBidi"/>
          <w:color w:val="9D3511" w:themeColor="accent1" w:themeShade="BF"/>
          <w:sz w:val="28"/>
          <w:szCs w:val="28"/>
        </w:rPr>
      </w:pPr>
      <w:r>
        <w:rPr>
          <w:b/>
          <w:bCs/>
        </w:rPr>
        <w:br w:type="page"/>
      </w:r>
    </w:p>
    <w:p w:rsidR="008D3E27" w:rsidRPr="008D3E27" w:rsidRDefault="008D3E27" w:rsidP="008D3E27">
      <w:pPr>
        <w:pStyle w:val="Ttulo1"/>
        <w:numPr>
          <w:ilvl w:val="0"/>
          <w:numId w:val="30"/>
        </w:numPr>
      </w:pPr>
      <w:bookmarkStart w:id="4" w:name="_Toc509022077"/>
      <w:bookmarkStart w:id="5" w:name="_Toc509022103"/>
      <w:r w:rsidRPr="008D3E27">
        <w:lastRenderedPageBreak/>
        <w:t xml:space="preserve">Propósito </w:t>
      </w:r>
      <w:bookmarkEnd w:id="3"/>
      <w:r w:rsidRPr="008D3E27">
        <w:t>do Documento de Responsabilidades</w:t>
      </w:r>
      <w:bookmarkEnd w:id="4"/>
      <w:bookmarkEnd w:id="5"/>
    </w:p>
    <w:p w:rsidR="008D3E27" w:rsidRPr="008D3E27" w:rsidRDefault="008D3E27" w:rsidP="008D3E27">
      <w:pPr>
        <w:pBdr>
          <w:top w:val="single" w:sz="4" w:space="1" w:color="00000A"/>
        </w:pBdr>
        <w:spacing w:after="0"/>
        <w:ind w:left="567"/>
        <w:rPr>
          <w:rFonts w:asciiTheme="majorHAnsi" w:hAnsiTheme="majorHAnsi" w:cstheme="majorHAnsi"/>
          <w:sz w:val="24"/>
          <w:szCs w:val="24"/>
        </w:rPr>
      </w:pPr>
    </w:p>
    <w:p w:rsidR="008D3E27" w:rsidRPr="008D3E27" w:rsidRDefault="008D3E27" w:rsidP="008D3E27">
      <w:pPr>
        <w:pBdr>
          <w:top w:val="single" w:sz="4" w:space="1" w:color="00000A"/>
        </w:pBdr>
        <w:spacing w:after="0"/>
        <w:ind w:left="567"/>
        <w:rPr>
          <w:rFonts w:asciiTheme="majorHAnsi" w:hAnsiTheme="majorHAnsi" w:cstheme="majorHAnsi"/>
        </w:rPr>
      </w:pPr>
      <w:r w:rsidRPr="008D3E27">
        <w:rPr>
          <w:rFonts w:asciiTheme="majorHAnsi" w:hAnsiTheme="majorHAnsi" w:cstheme="majorHAnsi"/>
          <w:sz w:val="24"/>
          <w:szCs w:val="24"/>
        </w:rPr>
        <w:t>Este documento tem como finalidade documentar e descre</w:t>
      </w:r>
      <w:r w:rsidR="00607A62">
        <w:rPr>
          <w:rFonts w:asciiTheme="majorHAnsi" w:hAnsiTheme="majorHAnsi" w:cstheme="majorHAnsi"/>
          <w:sz w:val="24"/>
          <w:szCs w:val="24"/>
        </w:rPr>
        <w:t xml:space="preserve">ver os envolvidos no projeto </w:t>
      </w:r>
      <w:r w:rsidRPr="008D3E27">
        <w:rPr>
          <w:rFonts w:asciiTheme="majorHAnsi" w:hAnsiTheme="majorHAnsi" w:cstheme="majorHAnsi"/>
          <w:sz w:val="24"/>
          <w:szCs w:val="24"/>
        </w:rPr>
        <w:t>Parque Nacional e descrever suas responsabilidades no projeto</w:t>
      </w:r>
      <w:r w:rsidRPr="008D3E27">
        <w:rPr>
          <w:rFonts w:asciiTheme="majorHAnsi" w:hAnsiTheme="majorHAnsi" w:cstheme="majorHAnsi"/>
        </w:rPr>
        <w:t>.</w:t>
      </w:r>
    </w:p>
    <w:p w:rsidR="008D3E27" w:rsidRPr="008D3E27" w:rsidRDefault="008D3E27" w:rsidP="008D3E27">
      <w:pPr>
        <w:pStyle w:val="Ttulo1"/>
        <w:numPr>
          <w:ilvl w:val="0"/>
          <w:numId w:val="30"/>
        </w:numPr>
      </w:pPr>
      <w:bookmarkStart w:id="6" w:name="_Toc450606278"/>
      <w:bookmarkStart w:id="7" w:name="_Toc509022078"/>
      <w:bookmarkStart w:id="8" w:name="_Toc509022104"/>
      <w:bookmarkEnd w:id="6"/>
      <w:r w:rsidRPr="008D3E27">
        <w:t>Lista das partes envolvidas</w:t>
      </w:r>
      <w:bookmarkEnd w:id="7"/>
      <w:bookmarkEnd w:id="8"/>
    </w:p>
    <w:p w:rsidR="008D3E27" w:rsidRPr="008D3E27" w:rsidRDefault="008D3E27" w:rsidP="008D3E27">
      <w:pPr>
        <w:pBdr>
          <w:top w:val="single" w:sz="4" w:space="1" w:color="00000A"/>
        </w:pBdr>
        <w:spacing w:after="0"/>
        <w:ind w:left="567"/>
        <w:rPr>
          <w:rFonts w:asciiTheme="majorHAnsi" w:hAnsiTheme="majorHAnsi" w:cstheme="majorHAnsi"/>
          <w:b/>
        </w:rPr>
      </w:pPr>
    </w:p>
    <w:p w:rsidR="008D3E27" w:rsidRPr="008D3E27" w:rsidRDefault="008D3E27" w:rsidP="008D3E27">
      <w:pPr>
        <w:pStyle w:val="PargrafodaLista"/>
        <w:numPr>
          <w:ilvl w:val="0"/>
          <w:numId w:val="31"/>
        </w:numPr>
        <w:jc w:val="both"/>
        <w:rPr>
          <w:rFonts w:asciiTheme="majorHAnsi" w:hAnsiTheme="majorHAnsi" w:cstheme="majorHAnsi"/>
          <w:b/>
        </w:rPr>
      </w:pPr>
      <w:r w:rsidRPr="008D3E27">
        <w:rPr>
          <w:rFonts w:asciiTheme="majorHAnsi" w:hAnsiTheme="majorHAnsi" w:cstheme="majorHAnsi"/>
          <w:b/>
        </w:rPr>
        <w:t>Nome: Carlos Bon Bacelar</w:t>
      </w:r>
    </w:p>
    <w:p w:rsidR="008D3E27" w:rsidRPr="008D3E27" w:rsidRDefault="008D3E27" w:rsidP="008D3E27">
      <w:pPr>
        <w:pStyle w:val="PargrafodaLista"/>
        <w:numPr>
          <w:ilvl w:val="0"/>
          <w:numId w:val="32"/>
        </w:numPr>
        <w:jc w:val="both"/>
        <w:rPr>
          <w:rFonts w:asciiTheme="majorHAnsi" w:hAnsiTheme="majorHAnsi" w:cstheme="majorHAnsi"/>
        </w:rPr>
      </w:pPr>
      <w:r w:rsidRPr="008D3E27">
        <w:rPr>
          <w:rFonts w:asciiTheme="majorHAnsi" w:hAnsiTheme="majorHAnsi" w:cstheme="majorHAnsi"/>
          <w:sz w:val="24"/>
          <w:szCs w:val="24"/>
        </w:rPr>
        <w:t xml:space="preserve">Função: Coordenador do Curso de Análise e Desenvolvimento de Sistemas do Centro Universitário IESB </w:t>
      </w:r>
      <w:r w:rsidRPr="008D3E27">
        <w:rPr>
          <w:rFonts w:asciiTheme="majorHAnsi" w:hAnsiTheme="majorHAnsi" w:cstheme="majorHAnsi"/>
          <w:i/>
          <w:sz w:val="24"/>
          <w:szCs w:val="24"/>
        </w:rPr>
        <w:t>Campus</w:t>
      </w:r>
      <w:r w:rsidRPr="008D3E27">
        <w:rPr>
          <w:rFonts w:asciiTheme="majorHAnsi" w:hAnsiTheme="majorHAnsi" w:cstheme="majorHAnsi"/>
          <w:sz w:val="24"/>
          <w:szCs w:val="24"/>
        </w:rPr>
        <w:t xml:space="preserve"> Oeste.</w:t>
      </w:r>
    </w:p>
    <w:p w:rsidR="008D3E27" w:rsidRPr="008D3E27" w:rsidRDefault="008D3E27" w:rsidP="008D3E27">
      <w:pPr>
        <w:pStyle w:val="PargrafodaLista"/>
        <w:numPr>
          <w:ilvl w:val="0"/>
          <w:numId w:val="32"/>
        </w:numPr>
        <w:jc w:val="both"/>
        <w:rPr>
          <w:rFonts w:asciiTheme="majorHAnsi" w:hAnsiTheme="majorHAnsi" w:cstheme="majorHAnsi"/>
        </w:rPr>
      </w:pPr>
      <w:r w:rsidRPr="008D3E27">
        <w:rPr>
          <w:rFonts w:asciiTheme="majorHAnsi" w:hAnsiTheme="majorHAnsi" w:cstheme="majorHAnsi"/>
          <w:sz w:val="24"/>
          <w:szCs w:val="24"/>
        </w:rPr>
        <w:t>Responsabilidade: Oferecer suporte às necessidades para o desenvolvimento do projeto.</w:t>
      </w: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pStyle w:val="Ttulo1"/>
        <w:numPr>
          <w:ilvl w:val="0"/>
          <w:numId w:val="30"/>
        </w:numPr>
      </w:pPr>
      <w:bookmarkStart w:id="9" w:name="_Toc450606279"/>
      <w:bookmarkStart w:id="10" w:name="_Toc509022079"/>
      <w:bookmarkStart w:id="11" w:name="_Toc509022105"/>
      <w:bookmarkEnd w:id="9"/>
      <w:r w:rsidRPr="008D3E27">
        <w:lastRenderedPageBreak/>
        <w:t>Lista de Responsabilidades dos integrantes do projeto</w:t>
      </w:r>
      <w:bookmarkEnd w:id="10"/>
      <w:bookmarkEnd w:id="11"/>
    </w:p>
    <w:p w:rsidR="008D3E27" w:rsidRPr="008D3E27" w:rsidRDefault="008D3E27" w:rsidP="008D3E27">
      <w:pPr>
        <w:pBdr>
          <w:top w:val="single" w:sz="4" w:space="1" w:color="00000A"/>
        </w:pBdr>
        <w:spacing w:after="0"/>
        <w:ind w:left="567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pStyle w:val="PargrafodaLista"/>
        <w:ind w:left="2232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2-nfase2"/>
        <w:tblW w:w="8606" w:type="dxa"/>
        <w:tblLook w:val="04A0" w:firstRow="1" w:lastRow="0" w:firstColumn="1" w:lastColumn="0" w:noHBand="0" w:noVBand="1"/>
      </w:tblPr>
      <w:tblGrid>
        <w:gridCol w:w="2017"/>
        <w:gridCol w:w="6589"/>
      </w:tblGrid>
      <w:tr w:rsidR="002252BE" w:rsidRPr="008D3E27" w:rsidTr="00547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6" w:type="dxa"/>
            <w:gridSpan w:val="2"/>
          </w:tcPr>
          <w:p w:rsidR="002252BE" w:rsidRPr="008D3E27" w:rsidRDefault="00607A62" w:rsidP="002252BE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Igor Alves de Oliveira</w:t>
            </w:r>
          </w:p>
        </w:tc>
      </w:tr>
      <w:tr w:rsidR="008D3E27" w:rsidRPr="008D3E27" w:rsidTr="0054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8D3E27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Matrícula</w:t>
            </w:r>
          </w:p>
        </w:tc>
        <w:tc>
          <w:tcPr>
            <w:tcW w:w="6589" w:type="dxa"/>
            <w:hideMark/>
          </w:tcPr>
          <w:p w:rsidR="008D3E27" w:rsidRPr="008D3E27" w:rsidRDefault="008D3E2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1711429000</w:t>
            </w:r>
            <w:r w:rsidR="00607A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</w:tr>
      <w:tr w:rsidR="008D3E27" w:rsidRPr="008D3E27" w:rsidTr="00547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8D3E27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Função</w:t>
            </w:r>
          </w:p>
        </w:tc>
        <w:tc>
          <w:tcPr>
            <w:tcW w:w="6589" w:type="dxa"/>
            <w:hideMark/>
          </w:tcPr>
          <w:p w:rsidR="008D3E27" w:rsidRPr="008D3E27" w:rsidRDefault="008D3E27" w:rsidP="00607A62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Analista </w:t>
            </w:r>
            <w:r w:rsidR="00607A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 Sistemas</w:t>
            </w:r>
          </w:p>
        </w:tc>
      </w:tr>
      <w:tr w:rsidR="008D3E27" w:rsidRPr="008D3E27" w:rsidTr="0054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8D3E27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Responsabilidade</w:t>
            </w:r>
          </w:p>
        </w:tc>
        <w:tc>
          <w:tcPr>
            <w:tcW w:w="6589" w:type="dxa"/>
            <w:hideMark/>
          </w:tcPr>
          <w:p w:rsidR="008D3E27" w:rsidRPr="008D3E27" w:rsidRDefault="008D3E2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</w:rPr>
              <w:t>Elaboração da documentação do Software</w:t>
            </w:r>
          </w:p>
        </w:tc>
      </w:tr>
      <w:tr w:rsidR="008D3E27" w:rsidRPr="008D3E27" w:rsidTr="00547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8D3E27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6589" w:type="dxa"/>
            <w:hideMark/>
          </w:tcPr>
          <w:p w:rsidR="008D3E27" w:rsidRPr="00607A62" w:rsidRDefault="00607A62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07A62">
              <w:rPr>
                <w:rFonts w:asciiTheme="majorHAnsi" w:hAnsiTheme="majorHAnsi" w:cstheme="majorHAnsi"/>
                <w:sz w:val="24"/>
                <w:szCs w:val="24"/>
              </w:rPr>
              <w:t>Igor.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alvesk9</w:t>
            </w:r>
            <w:r w:rsidR="008D3E27" w:rsidRPr="00607A62">
              <w:rPr>
                <w:rFonts w:asciiTheme="majorHAnsi" w:hAnsiTheme="majorHAnsi" w:cstheme="majorHAnsi"/>
                <w:sz w:val="24"/>
                <w:szCs w:val="24"/>
              </w:rPr>
              <w:t>@gmail.com</w:t>
            </w:r>
          </w:p>
        </w:tc>
      </w:tr>
      <w:tr w:rsidR="008D3E27" w:rsidRPr="008D3E27" w:rsidTr="0054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607A62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607A62">
              <w:rPr>
                <w:rFonts w:asciiTheme="majorHAnsi" w:hAnsiTheme="majorHAnsi" w:cstheme="majorHAnsi"/>
                <w:sz w:val="24"/>
                <w:szCs w:val="24"/>
              </w:rPr>
              <w:t>Telefone</w:t>
            </w:r>
          </w:p>
        </w:tc>
        <w:tc>
          <w:tcPr>
            <w:tcW w:w="6589" w:type="dxa"/>
          </w:tcPr>
          <w:p w:rsidR="008D3E27" w:rsidRPr="00607A62" w:rsidRDefault="00607A62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(61)98606-1355</w:t>
            </w:r>
          </w:p>
        </w:tc>
      </w:tr>
    </w:tbl>
    <w:p w:rsidR="008D3E27" w:rsidRPr="008D3E27" w:rsidRDefault="008D3E27" w:rsidP="008D3E27">
      <w:pPr>
        <w:pStyle w:val="PargrafodaLista"/>
        <w:ind w:left="2232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2-nfase2"/>
        <w:tblW w:w="8606" w:type="dxa"/>
        <w:tblLook w:val="04A0" w:firstRow="1" w:lastRow="0" w:firstColumn="1" w:lastColumn="0" w:noHBand="0" w:noVBand="1"/>
      </w:tblPr>
      <w:tblGrid>
        <w:gridCol w:w="2017"/>
        <w:gridCol w:w="6589"/>
      </w:tblGrid>
      <w:tr w:rsidR="008D3E27" w:rsidRPr="008D3E27" w:rsidTr="00804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6" w:type="dxa"/>
            <w:gridSpan w:val="2"/>
            <w:hideMark/>
          </w:tcPr>
          <w:p w:rsidR="008D3E27" w:rsidRPr="00607A62" w:rsidRDefault="008D3E27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</w:rPr>
            </w:pPr>
            <w:r w:rsidRPr="00607A62">
              <w:rPr>
                <w:rFonts w:asciiTheme="majorHAnsi" w:hAnsiTheme="majorHAnsi" w:cstheme="majorHAnsi"/>
                <w:sz w:val="24"/>
                <w:szCs w:val="24"/>
              </w:rPr>
              <w:t>Kennedy Alves Soares</w:t>
            </w:r>
          </w:p>
        </w:tc>
      </w:tr>
      <w:tr w:rsidR="008D3E27" w:rsidRPr="008D3E27" w:rsidTr="00804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607A62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607A62">
              <w:rPr>
                <w:rFonts w:asciiTheme="majorHAnsi" w:hAnsiTheme="majorHAnsi" w:cstheme="majorHAnsi"/>
                <w:sz w:val="24"/>
                <w:szCs w:val="24"/>
              </w:rPr>
              <w:t>Matrícula</w:t>
            </w:r>
          </w:p>
        </w:tc>
        <w:tc>
          <w:tcPr>
            <w:tcW w:w="6589" w:type="dxa"/>
            <w:hideMark/>
          </w:tcPr>
          <w:p w:rsidR="008D3E27" w:rsidRPr="00607A62" w:rsidRDefault="008D3E2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07A62">
              <w:rPr>
                <w:rFonts w:asciiTheme="majorHAnsi" w:hAnsiTheme="majorHAnsi" w:cstheme="majorHAnsi"/>
                <w:sz w:val="24"/>
                <w:szCs w:val="24"/>
              </w:rPr>
              <w:t>17114290011</w:t>
            </w:r>
          </w:p>
        </w:tc>
      </w:tr>
      <w:tr w:rsidR="008D3E27" w:rsidRPr="008D3E27" w:rsidTr="00804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607A62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607A62">
              <w:rPr>
                <w:rFonts w:asciiTheme="majorHAnsi" w:hAnsiTheme="majorHAnsi" w:cstheme="majorHAnsi"/>
                <w:sz w:val="24"/>
                <w:szCs w:val="24"/>
              </w:rPr>
              <w:t>Função</w:t>
            </w:r>
          </w:p>
        </w:tc>
        <w:tc>
          <w:tcPr>
            <w:tcW w:w="6589" w:type="dxa"/>
            <w:hideMark/>
          </w:tcPr>
          <w:p w:rsidR="008D3E27" w:rsidRPr="00607A62" w:rsidRDefault="008D3E2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07A62">
              <w:rPr>
                <w:rFonts w:asciiTheme="majorHAnsi" w:hAnsiTheme="majorHAnsi" w:cstheme="majorHAnsi"/>
                <w:sz w:val="24"/>
                <w:szCs w:val="24"/>
              </w:rPr>
              <w:t>Gerente</w:t>
            </w:r>
          </w:p>
        </w:tc>
      </w:tr>
      <w:tr w:rsidR="008D3E27" w:rsidRPr="008D3E27" w:rsidTr="00804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607A62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607A62">
              <w:rPr>
                <w:rFonts w:asciiTheme="majorHAnsi" w:hAnsiTheme="majorHAnsi" w:cstheme="majorHAnsi"/>
                <w:sz w:val="24"/>
                <w:szCs w:val="24"/>
              </w:rPr>
              <w:t>Responsabilidade</w:t>
            </w:r>
          </w:p>
        </w:tc>
        <w:tc>
          <w:tcPr>
            <w:tcW w:w="6589" w:type="dxa"/>
            <w:hideMark/>
          </w:tcPr>
          <w:p w:rsidR="008D3E27" w:rsidRPr="00607A62" w:rsidRDefault="008D3E2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607A62">
              <w:rPr>
                <w:rFonts w:asciiTheme="majorHAnsi" w:hAnsiTheme="majorHAnsi" w:cstheme="majorHAnsi"/>
                <w:sz w:val="24"/>
                <w:szCs w:val="24"/>
              </w:rPr>
              <w:t>Gestão do projeto</w:t>
            </w:r>
          </w:p>
        </w:tc>
      </w:tr>
      <w:tr w:rsidR="008D3E27" w:rsidRPr="008D3E27" w:rsidTr="00804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607A62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607A62">
              <w:rPr>
                <w:rFonts w:asciiTheme="majorHAnsi" w:hAnsiTheme="majorHAnsi" w:cstheme="majorHAnsi"/>
                <w:sz w:val="24"/>
                <w:szCs w:val="24"/>
              </w:rPr>
              <w:t>E-mail</w:t>
            </w:r>
          </w:p>
        </w:tc>
        <w:tc>
          <w:tcPr>
            <w:tcW w:w="6589" w:type="dxa"/>
            <w:hideMark/>
          </w:tcPr>
          <w:p w:rsidR="008D3E27" w:rsidRPr="008D3E27" w:rsidRDefault="008D3E2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607A6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Kennedyalves.ka@gmail.com</w:t>
            </w:r>
          </w:p>
        </w:tc>
      </w:tr>
      <w:tr w:rsidR="008D3E27" w:rsidRPr="008D3E27" w:rsidTr="00804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8D3E27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Telefone</w:t>
            </w:r>
          </w:p>
        </w:tc>
        <w:tc>
          <w:tcPr>
            <w:tcW w:w="6589" w:type="dxa"/>
            <w:hideMark/>
          </w:tcPr>
          <w:p w:rsidR="008D3E27" w:rsidRPr="008D3E27" w:rsidRDefault="00BB0B98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(61)9</w:t>
            </w:r>
            <w:r w:rsidR="008D3E27"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9199 8496</w:t>
            </w:r>
          </w:p>
        </w:tc>
      </w:tr>
    </w:tbl>
    <w:p w:rsidR="008D3E27" w:rsidRPr="008D3E27" w:rsidRDefault="008D3E27" w:rsidP="008D3E27">
      <w:pPr>
        <w:pStyle w:val="PargrafodaLista"/>
        <w:ind w:left="2232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2-nfase2"/>
        <w:tblW w:w="8606" w:type="dxa"/>
        <w:tblLook w:val="04A0" w:firstRow="1" w:lastRow="0" w:firstColumn="1" w:lastColumn="0" w:noHBand="0" w:noVBand="1"/>
      </w:tblPr>
      <w:tblGrid>
        <w:gridCol w:w="2017"/>
        <w:gridCol w:w="6589"/>
      </w:tblGrid>
      <w:tr w:rsidR="008D3E27" w:rsidRPr="008D3E27" w:rsidTr="00547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6" w:type="dxa"/>
            <w:gridSpan w:val="2"/>
            <w:hideMark/>
          </w:tcPr>
          <w:p w:rsidR="008D3E27" w:rsidRPr="008D3E27" w:rsidRDefault="00A771F3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771F3">
              <w:rPr>
                <w:rFonts w:asciiTheme="majorHAnsi" w:hAnsiTheme="majorHAnsi" w:cstheme="majorHAnsi"/>
                <w:sz w:val="24"/>
                <w:szCs w:val="24"/>
              </w:rPr>
              <w:t>Roberto Sousa Cordeiro</w:t>
            </w:r>
          </w:p>
        </w:tc>
      </w:tr>
      <w:tr w:rsidR="008D3E27" w:rsidRPr="008D3E27" w:rsidTr="0054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8D3E27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Matrícula</w:t>
            </w:r>
          </w:p>
        </w:tc>
        <w:tc>
          <w:tcPr>
            <w:tcW w:w="6589" w:type="dxa"/>
          </w:tcPr>
          <w:p w:rsidR="008D3E27" w:rsidRPr="008D3E27" w:rsidRDefault="00A771F3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17286101031</w:t>
            </w:r>
          </w:p>
        </w:tc>
      </w:tr>
      <w:tr w:rsidR="008D3E27" w:rsidRPr="008D3E27" w:rsidTr="00547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8D3E27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Função</w:t>
            </w:r>
          </w:p>
        </w:tc>
        <w:tc>
          <w:tcPr>
            <w:tcW w:w="6589" w:type="dxa"/>
            <w:hideMark/>
          </w:tcPr>
          <w:p w:rsidR="008D3E27" w:rsidRPr="008D3E27" w:rsidRDefault="008D3E2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DBA</w:t>
            </w:r>
          </w:p>
        </w:tc>
      </w:tr>
      <w:tr w:rsidR="008D3E27" w:rsidRPr="008D3E27" w:rsidTr="0054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8D3E27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Responsabilidade</w:t>
            </w:r>
          </w:p>
        </w:tc>
        <w:tc>
          <w:tcPr>
            <w:tcW w:w="6589" w:type="dxa"/>
            <w:hideMark/>
          </w:tcPr>
          <w:p w:rsidR="008D3E27" w:rsidRPr="008D3E27" w:rsidRDefault="00A771F3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="008D3E27" w:rsidRPr="008D3E27">
              <w:rPr>
                <w:rFonts w:asciiTheme="majorHAnsi" w:hAnsiTheme="majorHAnsi" w:cstheme="majorHAnsi"/>
                <w:sz w:val="24"/>
                <w:szCs w:val="24"/>
              </w:rPr>
              <w:t>dministrador do banco de dados</w:t>
            </w:r>
          </w:p>
        </w:tc>
      </w:tr>
      <w:tr w:rsidR="008D3E27" w:rsidRPr="008D3E27" w:rsidTr="00547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8D3E27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6589" w:type="dxa"/>
            <w:hideMark/>
          </w:tcPr>
          <w:p w:rsidR="008D3E27" w:rsidRPr="008D3E27" w:rsidRDefault="00A771F3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roberto.sousacordeiro@gmail.com</w:t>
            </w:r>
          </w:p>
        </w:tc>
      </w:tr>
      <w:tr w:rsidR="008D3E27" w:rsidRPr="008D3E27" w:rsidTr="0054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8D3E27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Telefone</w:t>
            </w:r>
          </w:p>
        </w:tc>
        <w:tc>
          <w:tcPr>
            <w:tcW w:w="6589" w:type="dxa"/>
          </w:tcPr>
          <w:p w:rsidR="008D3E27" w:rsidRPr="008D3E27" w:rsidRDefault="00A771F3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(61)99207-9361</w:t>
            </w:r>
          </w:p>
        </w:tc>
      </w:tr>
    </w:tbl>
    <w:p w:rsidR="008D3E27" w:rsidRDefault="008D3E27" w:rsidP="008D3E27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2-nfase2"/>
        <w:tblW w:w="8606" w:type="dxa"/>
        <w:tblLook w:val="04A0" w:firstRow="1" w:lastRow="0" w:firstColumn="1" w:lastColumn="0" w:noHBand="0" w:noVBand="1"/>
      </w:tblPr>
      <w:tblGrid>
        <w:gridCol w:w="2017"/>
        <w:gridCol w:w="6589"/>
      </w:tblGrid>
      <w:tr w:rsidR="00547D65" w:rsidRPr="008D3E27" w:rsidTr="00E63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6" w:type="dxa"/>
            <w:gridSpan w:val="2"/>
            <w:hideMark/>
          </w:tcPr>
          <w:p w:rsidR="00547D65" w:rsidRPr="00A771F3" w:rsidRDefault="00A771F3" w:rsidP="00E63CD6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</w:rPr>
            </w:pPr>
            <w:r w:rsidRPr="00A771F3">
              <w:rPr>
                <w:rFonts w:asciiTheme="majorHAnsi" w:hAnsiTheme="majorHAnsi" w:cstheme="majorHAnsi"/>
                <w:sz w:val="24"/>
                <w:szCs w:val="24"/>
              </w:rPr>
              <w:t>Thiago Cardoso Galeno</w:t>
            </w:r>
          </w:p>
        </w:tc>
      </w:tr>
      <w:tr w:rsidR="00547D65" w:rsidRPr="008D3E27" w:rsidTr="00E6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547D65" w:rsidRPr="008D3E27" w:rsidRDefault="00547D65" w:rsidP="00E63CD6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Matrícula</w:t>
            </w:r>
          </w:p>
        </w:tc>
        <w:tc>
          <w:tcPr>
            <w:tcW w:w="6589" w:type="dxa"/>
          </w:tcPr>
          <w:p w:rsidR="00547D65" w:rsidRPr="0087345D" w:rsidRDefault="0087345D" w:rsidP="00E63CD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u w:val="single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15114290060</w:t>
            </w:r>
            <w:bookmarkStart w:id="12" w:name="_GoBack"/>
            <w:bookmarkEnd w:id="12"/>
          </w:p>
        </w:tc>
      </w:tr>
      <w:tr w:rsidR="00547D65" w:rsidRPr="008D3E27" w:rsidTr="00E6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547D65" w:rsidRPr="008D3E27" w:rsidRDefault="00547D65" w:rsidP="00E63CD6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Função</w:t>
            </w:r>
          </w:p>
        </w:tc>
        <w:tc>
          <w:tcPr>
            <w:tcW w:w="6589" w:type="dxa"/>
            <w:hideMark/>
          </w:tcPr>
          <w:p w:rsidR="00547D65" w:rsidRPr="008D3E27" w:rsidRDefault="00A771F3" w:rsidP="00E63CD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Programador</w:t>
            </w:r>
          </w:p>
        </w:tc>
      </w:tr>
      <w:tr w:rsidR="00547D65" w:rsidRPr="008D3E27" w:rsidTr="00E6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547D65" w:rsidRPr="008D3E27" w:rsidRDefault="00547D65" w:rsidP="00E63CD6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Responsabilidade</w:t>
            </w:r>
          </w:p>
        </w:tc>
        <w:tc>
          <w:tcPr>
            <w:tcW w:w="6589" w:type="dxa"/>
            <w:hideMark/>
          </w:tcPr>
          <w:p w:rsidR="00547D65" w:rsidRPr="00A771F3" w:rsidRDefault="00A771F3" w:rsidP="00E63CD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Codificação do Aplicativo</w:t>
            </w:r>
          </w:p>
        </w:tc>
      </w:tr>
      <w:tr w:rsidR="00547D65" w:rsidRPr="00A771F3" w:rsidTr="00547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547D65" w:rsidRPr="008D3E27" w:rsidRDefault="00547D65" w:rsidP="00E63CD6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6589" w:type="dxa"/>
          </w:tcPr>
          <w:p w:rsidR="00547D65" w:rsidRPr="008D3E27" w:rsidRDefault="00A771F3" w:rsidP="00E63CD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 w:rsidR="0087345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</w:t>
            </w: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iagocgaleno1301@gmail.com</w:t>
            </w:r>
          </w:p>
        </w:tc>
      </w:tr>
      <w:tr w:rsidR="00547D65" w:rsidRPr="008D3E27" w:rsidTr="00E6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547D65" w:rsidRPr="008D3E27" w:rsidRDefault="00547D65" w:rsidP="00E63CD6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Telefone</w:t>
            </w:r>
          </w:p>
        </w:tc>
        <w:tc>
          <w:tcPr>
            <w:tcW w:w="6589" w:type="dxa"/>
          </w:tcPr>
          <w:p w:rsidR="00547D65" w:rsidRPr="008D3E27" w:rsidRDefault="00A771F3" w:rsidP="00E63CD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(61)9390-7706</w:t>
            </w:r>
          </w:p>
        </w:tc>
      </w:tr>
    </w:tbl>
    <w:p w:rsidR="002252BE" w:rsidRDefault="002252BE" w:rsidP="008D3E27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2-nfase2"/>
        <w:tblW w:w="8606" w:type="dxa"/>
        <w:tblLook w:val="04A0" w:firstRow="1" w:lastRow="0" w:firstColumn="1" w:lastColumn="0" w:noHBand="0" w:noVBand="1"/>
      </w:tblPr>
      <w:tblGrid>
        <w:gridCol w:w="2017"/>
        <w:gridCol w:w="6589"/>
      </w:tblGrid>
      <w:tr w:rsidR="00804FD9" w:rsidRPr="008D3E27" w:rsidTr="00530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6" w:type="dxa"/>
            <w:gridSpan w:val="2"/>
            <w:hideMark/>
          </w:tcPr>
          <w:p w:rsidR="00804FD9" w:rsidRPr="00A771F3" w:rsidRDefault="00804FD9" w:rsidP="0053075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Guilherme Alcantara da Silva</w:t>
            </w:r>
          </w:p>
        </w:tc>
      </w:tr>
      <w:tr w:rsidR="00804FD9" w:rsidRPr="008D3E27" w:rsidTr="005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04FD9" w:rsidRPr="008D3E27" w:rsidRDefault="00804FD9" w:rsidP="0053075C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Matrícula</w:t>
            </w:r>
          </w:p>
        </w:tc>
        <w:tc>
          <w:tcPr>
            <w:tcW w:w="6589" w:type="dxa"/>
          </w:tcPr>
          <w:p w:rsidR="00804FD9" w:rsidRPr="008D3E27" w:rsidRDefault="00804FD9" w:rsidP="0053075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17114290051</w:t>
            </w:r>
          </w:p>
        </w:tc>
      </w:tr>
      <w:tr w:rsidR="00804FD9" w:rsidRPr="008D3E27" w:rsidTr="005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04FD9" w:rsidRPr="008D3E27" w:rsidRDefault="00804FD9" w:rsidP="0053075C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Função</w:t>
            </w:r>
          </w:p>
        </w:tc>
        <w:tc>
          <w:tcPr>
            <w:tcW w:w="6589" w:type="dxa"/>
            <w:hideMark/>
          </w:tcPr>
          <w:p w:rsidR="00804FD9" w:rsidRPr="008D3E27" w:rsidRDefault="00804FD9" w:rsidP="0053075C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Programador</w:t>
            </w:r>
          </w:p>
        </w:tc>
      </w:tr>
      <w:tr w:rsidR="00804FD9" w:rsidRPr="008D3E27" w:rsidTr="005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04FD9" w:rsidRPr="008D3E27" w:rsidRDefault="00804FD9" w:rsidP="0053075C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Responsabilidade</w:t>
            </w:r>
          </w:p>
        </w:tc>
        <w:tc>
          <w:tcPr>
            <w:tcW w:w="6589" w:type="dxa"/>
            <w:hideMark/>
          </w:tcPr>
          <w:p w:rsidR="00804FD9" w:rsidRPr="00A771F3" w:rsidRDefault="00804FD9" w:rsidP="0053075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Codificação do Aplicativo</w:t>
            </w:r>
          </w:p>
        </w:tc>
      </w:tr>
      <w:tr w:rsidR="00804FD9" w:rsidRPr="00A771F3" w:rsidTr="005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04FD9" w:rsidRPr="008D3E27" w:rsidRDefault="00804FD9" w:rsidP="0053075C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6589" w:type="dxa"/>
          </w:tcPr>
          <w:p w:rsidR="00804FD9" w:rsidRPr="008D3E27" w:rsidRDefault="00804FD9" w:rsidP="0053075C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glhr.alcantara2015@gmail.com</w:t>
            </w:r>
          </w:p>
        </w:tc>
      </w:tr>
      <w:tr w:rsidR="00804FD9" w:rsidRPr="008D3E27" w:rsidTr="005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04FD9" w:rsidRPr="008D3E27" w:rsidRDefault="00804FD9" w:rsidP="0053075C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Telefone</w:t>
            </w:r>
          </w:p>
        </w:tc>
        <w:tc>
          <w:tcPr>
            <w:tcW w:w="6589" w:type="dxa"/>
          </w:tcPr>
          <w:p w:rsidR="00804FD9" w:rsidRPr="008D3E27" w:rsidRDefault="00804FD9" w:rsidP="0053075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(61)99161-4141</w:t>
            </w:r>
          </w:p>
        </w:tc>
      </w:tr>
    </w:tbl>
    <w:p w:rsidR="00547D65" w:rsidRDefault="00547D65" w:rsidP="00804FD9">
      <w:pPr>
        <w:rPr>
          <w:rFonts w:asciiTheme="majorHAnsi" w:hAnsiTheme="majorHAnsi" w:cstheme="majorHAnsi"/>
          <w:sz w:val="24"/>
          <w:szCs w:val="24"/>
        </w:rPr>
      </w:pPr>
    </w:p>
    <w:p w:rsidR="00804FD9" w:rsidRDefault="00804FD9" w:rsidP="00804FD9">
      <w:pPr>
        <w:rPr>
          <w:rFonts w:asciiTheme="majorHAnsi" w:hAnsiTheme="majorHAnsi" w:cstheme="majorHAnsi"/>
          <w:sz w:val="24"/>
          <w:szCs w:val="24"/>
        </w:rPr>
      </w:pPr>
    </w:p>
    <w:p w:rsidR="00804FD9" w:rsidRPr="00804FD9" w:rsidRDefault="00804FD9" w:rsidP="00804FD9">
      <w:pPr>
        <w:rPr>
          <w:rFonts w:asciiTheme="majorHAnsi" w:hAnsiTheme="majorHAnsi" w:cstheme="majorHAnsi"/>
          <w:sz w:val="24"/>
          <w:szCs w:val="24"/>
        </w:rPr>
      </w:pPr>
    </w:p>
    <w:p w:rsidR="008D3E27" w:rsidRPr="008D3E27" w:rsidRDefault="008D3E27" w:rsidP="008D3E27">
      <w:pPr>
        <w:pStyle w:val="Ttulo1"/>
        <w:numPr>
          <w:ilvl w:val="0"/>
          <w:numId w:val="30"/>
        </w:numPr>
      </w:pPr>
      <w:bookmarkStart w:id="13" w:name="_Toc450606281"/>
      <w:bookmarkStart w:id="14" w:name="_Toc509022080"/>
      <w:bookmarkStart w:id="15" w:name="_Toc509022106"/>
      <w:bookmarkEnd w:id="13"/>
      <w:r w:rsidRPr="008D3E27">
        <w:lastRenderedPageBreak/>
        <w:t>Responsável pela autorização do Projeto</w:t>
      </w:r>
      <w:bookmarkEnd w:id="14"/>
      <w:bookmarkEnd w:id="15"/>
    </w:p>
    <w:p w:rsidR="008D3E27" w:rsidRPr="008D3E27" w:rsidRDefault="008D3E27" w:rsidP="008D3E27">
      <w:pPr>
        <w:pBdr>
          <w:top w:val="single" w:sz="4" w:space="1" w:color="00000A"/>
        </w:pBdr>
        <w:spacing w:after="0"/>
        <w:ind w:left="567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rPr>
          <w:rFonts w:asciiTheme="majorHAnsi" w:hAnsiTheme="majorHAnsi" w:cstheme="majorHAnsi"/>
        </w:rPr>
      </w:pPr>
    </w:p>
    <w:p w:rsidR="008D3E27" w:rsidRPr="008D3E27" w:rsidRDefault="008D3E27" w:rsidP="002252BE">
      <w:pPr>
        <w:pBdr>
          <w:top w:val="single" w:sz="4" w:space="0" w:color="732117"/>
        </w:pBdr>
        <w:ind w:left="3402" w:right="560"/>
        <w:jc w:val="center"/>
        <w:rPr>
          <w:rFonts w:asciiTheme="majorHAnsi" w:hAnsiTheme="majorHAnsi" w:cstheme="majorHAnsi"/>
        </w:rPr>
      </w:pPr>
      <w:r w:rsidRPr="008D3E27">
        <w:rPr>
          <w:rFonts w:asciiTheme="majorHAnsi" w:hAnsiTheme="majorHAnsi" w:cstheme="majorHAnsi"/>
        </w:rPr>
        <w:t>Carlos Bon Bacelar</w:t>
      </w:r>
    </w:p>
    <w:p w:rsidR="008D3E27" w:rsidRPr="008D3E27" w:rsidRDefault="008D3E27" w:rsidP="008D3E27">
      <w:pPr>
        <w:ind w:left="3402" w:right="560"/>
        <w:rPr>
          <w:rFonts w:asciiTheme="majorHAnsi" w:hAnsiTheme="majorHAnsi" w:cstheme="majorHAnsi"/>
        </w:rPr>
      </w:pPr>
    </w:p>
    <w:p w:rsidR="001D090B" w:rsidRPr="008D3E27" w:rsidRDefault="001D090B" w:rsidP="008D3E27">
      <w:pPr>
        <w:pStyle w:val="Ttulo1"/>
        <w:rPr>
          <w:rFonts w:cstheme="majorHAnsi"/>
        </w:rPr>
      </w:pPr>
    </w:p>
    <w:sectPr w:rsidR="001D090B" w:rsidRPr="008D3E27" w:rsidSect="00A62A83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147" w:rsidRDefault="000E0147">
      <w:r>
        <w:separator/>
      </w:r>
    </w:p>
  </w:endnote>
  <w:endnote w:type="continuationSeparator" w:id="0">
    <w:p w:rsidR="000E0147" w:rsidRDefault="000E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0E0147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933832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580920A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AD29165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352EA21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933832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061B12" wp14:editId="20497010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Default="000E0147" w:rsidP="00A41013">
                          <w:pPr>
                            <w:pStyle w:val="Rodap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3E27">
                                <w:rPr>
                                  <w:sz w:val="20"/>
                                  <w:szCs w:val="20"/>
                                </w:rPr>
                                <w:t>Responsabilidades</w:t>
                              </w:r>
                            </w:sdtContent>
                          </w:sdt>
                          <w:r w:rsidR="00785ED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EF4A10">
                            <w:rPr>
                              <w:sz w:val="20"/>
                              <w:szCs w:val="20"/>
                            </w:rPr>
                            <w:t xml:space="preserve">- </w:t>
                          </w:r>
                          <w:r w:rsidR="00EF4A10" w:rsidRPr="00F52244">
                            <w:rPr>
                              <w:sz w:val="20"/>
                              <w:szCs w:val="20"/>
                            </w:rPr>
                            <w:t>V</w:t>
                          </w:r>
                          <w:r w:rsidR="00A41013">
                            <w:rPr>
                              <w:sz w:val="20"/>
                              <w:szCs w:val="20"/>
                            </w:rPr>
                            <w:t>ersão 0.</w:t>
                          </w:r>
                          <w:r w:rsidR="00804FD9">
                            <w:rPr>
                              <w:sz w:val="20"/>
                              <w:szCs w:val="20"/>
                            </w:rPr>
                            <w:t>3</w:t>
                          </w:r>
                          <w:r w:rsidR="00EF4A10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785ED9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804FD9">
                            <w:rPr>
                              <w:sz w:val="20"/>
                              <w:szCs w:val="20"/>
                            </w:rPr>
                            <w:t>14</w:t>
                          </w:r>
                          <w:r w:rsidR="008D3E27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gramStart"/>
                          <w:r w:rsidR="008D3E27">
                            <w:rPr>
                              <w:sz w:val="20"/>
                              <w:szCs w:val="20"/>
                            </w:rPr>
                            <w:t xml:space="preserve">de </w:t>
                          </w:r>
                          <w:r w:rsidR="00804FD9">
                            <w:rPr>
                              <w:sz w:val="20"/>
                              <w:szCs w:val="20"/>
                            </w:rPr>
                            <w:t xml:space="preserve"> Abril</w:t>
                          </w:r>
                          <w:proofErr w:type="gramEnd"/>
                          <w:r w:rsidR="00804FD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8D3E27">
                            <w:rPr>
                              <w:sz w:val="20"/>
                              <w:szCs w:val="20"/>
                            </w:rPr>
                            <w:t>de 2018</w:t>
                          </w:r>
                        </w:p>
                        <w:p w:rsidR="00A41013" w:rsidRPr="00A41013" w:rsidRDefault="00A41013" w:rsidP="00A41013">
                          <w:pPr>
                            <w:tabs>
                              <w:tab w:val="right" w:pos="8364"/>
                            </w:tabs>
                            <w:spacing w:after="0"/>
                            <w:ind w:right="-23"/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  <w:r w:rsidRPr="00692063"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>Fábrica de Softwares</w:t>
                          </w:r>
                          <w: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 xml:space="preserve"> – </w:t>
                          </w:r>
                          <w:r w:rsidR="008D3E27"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>Parque Nacional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7061B12" id="Rectangle 459" o:spid="_x0000_s1036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ENK0SWxAgAAnwUAAA4AAAAAAAAA&#10;AAAAAAAALgIAAGRycy9lMm9Eb2MueG1sUEsBAi0AFAAGAAgAAAAhAIH9DcXYAAAABQEAAA8AAAAA&#10;AAAAAAAAAAAACwUAAGRycy9kb3ducmV2LnhtbFBLBQYAAAAABAAEAPMAAAAQBgAAAAA=&#10;" filled="f" stroked="f">
              <v:textbox inset=",0">
                <w:txbxContent>
                  <w:p w:rsidR="0037530E" w:rsidRDefault="005C2BDD" w:rsidP="00A41013">
                    <w:pPr>
                      <w:pStyle w:val="Rodap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D3E27">
                          <w:rPr>
                            <w:sz w:val="20"/>
                            <w:szCs w:val="20"/>
                          </w:rPr>
                          <w:t>Responsabilidades</w:t>
                        </w:r>
                      </w:sdtContent>
                    </w:sdt>
                    <w:r w:rsidR="00785ED9">
                      <w:rPr>
                        <w:sz w:val="20"/>
                        <w:szCs w:val="20"/>
                      </w:rPr>
                      <w:t xml:space="preserve"> </w:t>
                    </w:r>
                    <w:r w:rsidR="00EF4A10">
                      <w:rPr>
                        <w:sz w:val="20"/>
                        <w:szCs w:val="20"/>
                      </w:rPr>
                      <w:t xml:space="preserve">- </w:t>
                    </w:r>
                    <w:r w:rsidR="00EF4A10" w:rsidRPr="00F52244">
                      <w:rPr>
                        <w:sz w:val="20"/>
                        <w:szCs w:val="20"/>
                      </w:rPr>
                      <w:t>V</w:t>
                    </w:r>
                    <w:r w:rsidR="00A41013">
                      <w:rPr>
                        <w:sz w:val="20"/>
                        <w:szCs w:val="20"/>
                      </w:rPr>
                      <w:t>ersão 0.</w:t>
                    </w:r>
                    <w:r w:rsidR="00804FD9">
                      <w:rPr>
                        <w:sz w:val="20"/>
                        <w:szCs w:val="20"/>
                      </w:rPr>
                      <w:t>3</w:t>
                    </w:r>
                    <w:r w:rsidR="00EF4A10">
                      <w:rPr>
                        <w:sz w:val="20"/>
                        <w:szCs w:val="20"/>
                      </w:rPr>
                      <w:tab/>
                    </w:r>
                    <w:r w:rsidR="00785ED9">
                      <w:rPr>
                        <w:sz w:val="20"/>
                        <w:szCs w:val="20"/>
                      </w:rPr>
                      <w:tab/>
                    </w:r>
                    <w:r w:rsidR="00804FD9">
                      <w:rPr>
                        <w:sz w:val="20"/>
                        <w:szCs w:val="20"/>
                      </w:rPr>
                      <w:t>14</w:t>
                    </w:r>
                    <w:r w:rsidR="008D3E27">
                      <w:rPr>
                        <w:sz w:val="20"/>
                        <w:szCs w:val="20"/>
                      </w:rPr>
                      <w:t xml:space="preserve"> de </w:t>
                    </w:r>
                    <w:r w:rsidR="00804FD9">
                      <w:rPr>
                        <w:sz w:val="20"/>
                        <w:szCs w:val="20"/>
                      </w:rPr>
                      <w:t xml:space="preserve"> Abril </w:t>
                    </w:r>
                    <w:r w:rsidR="008D3E27">
                      <w:rPr>
                        <w:sz w:val="20"/>
                        <w:szCs w:val="20"/>
                      </w:rPr>
                      <w:t>de 2018</w:t>
                    </w:r>
                  </w:p>
                  <w:p w:rsidR="00A41013" w:rsidRPr="00A41013" w:rsidRDefault="00A41013" w:rsidP="00A41013">
                    <w:pPr>
                      <w:tabs>
                        <w:tab w:val="right" w:pos="8364"/>
                      </w:tabs>
                      <w:spacing w:after="0"/>
                      <w:ind w:right="-23"/>
                      <w:rPr>
                        <w:rFonts w:ascii="Calibri" w:hAnsi="Calibri"/>
                        <w:sz w:val="20"/>
                        <w:szCs w:val="20"/>
                      </w:rPr>
                    </w:pPr>
                    <w:r w:rsidRPr="00692063">
                      <w:rPr>
                        <w:rFonts w:ascii="Calibri" w:hAnsi="Calibri"/>
                        <w:sz w:val="20"/>
                        <w:szCs w:val="20"/>
                      </w:rPr>
                      <w:t>Fábrica de Softwares</w:t>
                    </w:r>
                    <w:r>
                      <w:rPr>
                        <w:rFonts w:ascii="Calibri" w:hAnsi="Calibri"/>
                        <w:sz w:val="20"/>
                        <w:szCs w:val="20"/>
                      </w:rPr>
                      <w:t xml:space="preserve"> – </w:t>
                    </w:r>
                    <w:r w:rsidR="008D3E27">
                      <w:rPr>
                        <w:rFonts w:ascii="Calibri" w:hAnsi="Calibri"/>
                        <w:sz w:val="20"/>
                        <w:szCs w:val="20"/>
                      </w:rPr>
                      <w:t>Parque Nacional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C5CC637" wp14:editId="4E2D12D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02158C8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147" w:rsidRDefault="000E0147">
      <w:r>
        <w:separator/>
      </w:r>
    </w:p>
  </w:footnote>
  <w:footnote w:type="continuationSeparator" w:id="0">
    <w:p w:rsidR="000E0147" w:rsidRDefault="000E0147">
      <w:r>
        <w:separator/>
      </w:r>
    </w:p>
  </w:footnote>
  <w:footnote w:type="continuationNotice" w:id="1">
    <w:p w:rsidR="000E0147" w:rsidRDefault="000E0147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proofErr w:type="gramStart"/>
      <w:r>
        <w:rPr>
          <w:i/>
          <w:sz w:val="18"/>
        </w:rPr>
        <w:t>footnote</w:t>
      </w:r>
      <w:proofErr w:type="spellEnd"/>
      <w:proofErr w:type="gram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A79C8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933832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6560C2F5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AD7D149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9E75D8C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7E2713">
    <w:pPr>
      <w:pStyle w:val="Cabealho"/>
    </w:pPr>
    <w:r>
      <w:rPr>
        <w:noProof/>
        <w:lang w:eastAsia="pt-BR"/>
      </w:rPr>
      <w:drawing>
        <wp:inline distT="0" distB="0" distL="0" distR="0" wp14:anchorId="12565EEC" wp14:editId="16844620">
          <wp:extent cx="1083310" cy="619125"/>
          <wp:effectExtent l="0" t="0" r="2540" b="952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4" cy="627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33832"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1BE9E374" wp14:editId="76C7ABA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3E27">
                                <w:t>Parque Nacional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9E374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5875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8D3E27">
                          <w:t>Parque Nacional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="00933832"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5107107" wp14:editId="42CD15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37530E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7345D" w:rsidRPr="0087345D">
                            <w:rPr>
                              <w:noProof/>
                              <w:color w:val="FFFFFF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107107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35" type="#_x0000_t202" style="position:absolute;margin-left:38.75pt;margin-top:0;width:89.95pt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37530E" w:rsidRDefault="00006B9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87345D" w:rsidRPr="0087345D">
                      <w:rPr>
                        <w:noProof/>
                        <w:color w:val="FFFFFF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AF4CC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ullet1"/>
      </v:shape>
    </w:pict>
  </w:numPicBullet>
  <w:numPicBullet w:numPicBulletId="1">
    <w:pict>
      <v:shape w14:anchorId="7DD95387" id="_x0000_i1030" type="#_x0000_t75" style="width:11.25pt;height:11.25pt" o:bullet="t">
        <v:imagedata r:id="rId2" o:title="bullet2"/>
      </v:shape>
    </w:pict>
  </w:numPicBullet>
  <w:numPicBullet w:numPicBulletId="2">
    <w:pict>
      <v:shape id="_x0000_i1031" type="#_x0000_t75" style="width:11.25pt;height:11.25pt" o:bullet="t">
        <v:imagedata r:id="rId3" o:title="bullet3"/>
      </v:shape>
    </w:pict>
  </w:numPicBullet>
  <w:abstractNum w:abstractNumId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>
    <w:nsid w:val="03E63788"/>
    <w:multiLevelType w:val="hybridMultilevel"/>
    <w:tmpl w:val="D7A46F5C"/>
    <w:lvl w:ilvl="0" w:tplc="87B6F28A">
      <w:start w:val="1"/>
      <w:numFmt w:val="decimal"/>
      <w:lvlText w:val="%1."/>
      <w:lvlJc w:val="left"/>
      <w:pPr>
        <w:ind w:left="927" w:hanging="360"/>
      </w:pPr>
      <w:rPr>
        <w:rFonts w:asciiTheme="minorHAnsi" w:eastAsiaTheme="minorEastAsia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A1C1C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4511FB0"/>
    <w:multiLevelType w:val="multilevel"/>
    <w:tmpl w:val="940065B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68D46D2"/>
    <w:multiLevelType w:val="multilevel"/>
    <w:tmpl w:val="6ECAA9A4"/>
    <w:styleLink w:val="List11"/>
    <w:lvl w:ilvl="0">
      <w:numFmt w:val="bullet"/>
      <w:pStyle w:val="Item1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8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3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E27B67"/>
    <w:multiLevelType w:val="multilevel"/>
    <w:tmpl w:val="BD8C5B1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2"/>
  </w:num>
  <w:num w:numId="4">
    <w:abstractNumId w:val="26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0"/>
  </w:num>
  <w:num w:numId="8">
    <w:abstractNumId w:val="30"/>
  </w:num>
  <w:num w:numId="9">
    <w:abstractNumId w:val="28"/>
  </w:num>
  <w:num w:numId="10">
    <w:abstractNumId w:val="8"/>
  </w:num>
  <w:num w:numId="11">
    <w:abstractNumId w:val="7"/>
  </w:num>
  <w:num w:numId="12">
    <w:abstractNumId w:val="16"/>
  </w:num>
  <w:num w:numId="13">
    <w:abstractNumId w:val="13"/>
  </w:num>
  <w:num w:numId="14">
    <w:abstractNumId w:val="12"/>
  </w:num>
  <w:num w:numId="15">
    <w:abstractNumId w:val="5"/>
  </w:num>
  <w:num w:numId="16">
    <w:abstractNumId w:val="27"/>
  </w:num>
  <w:num w:numId="17">
    <w:abstractNumId w:val="20"/>
  </w:num>
  <w:num w:numId="18">
    <w:abstractNumId w:val="14"/>
  </w:num>
  <w:num w:numId="19">
    <w:abstractNumId w:val="21"/>
  </w:num>
  <w:num w:numId="20">
    <w:abstractNumId w:val="2"/>
  </w:num>
  <w:num w:numId="21">
    <w:abstractNumId w:val="18"/>
  </w:num>
  <w:num w:numId="22">
    <w:abstractNumId w:val="24"/>
  </w:num>
  <w:num w:numId="23">
    <w:abstractNumId w:val="6"/>
  </w:num>
  <w:num w:numId="24">
    <w:abstractNumId w:val="19"/>
  </w:num>
  <w:num w:numId="25">
    <w:abstractNumId w:val="11"/>
  </w:num>
  <w:num w:numId="26">
    <w:abstractNumId w:val="25"/>
  </w:num>
  <w:num w:numId="27">
    <w:abstractNumId w:val="23"/>
  </w:num>
  <w:num w:numId="28">
    <w:abstractNumId w:val="1"/>
  </w:num>
  <w:num w:numId="29">
    <w:abstractNumId w:val="17"/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4"/>
    <w:rsid w:val="00006B98"/>
    <w:rsid w:val="00010E4E"/>
    <w:rsid w:val="00030266"/>
    <w:rsid w:val="00033F9B"/>
    <w:rsid w:val="00040A5E"/>
    <w:rsid w:val="00062B34"/>
    <w:rsid w:val="000641D0"/>
    <w:rsid w:val="000725FB"/>
    <w:rsid w:val="00076805"/>
    <w:rsid w:val="00081F65"/>
    <w:rsid w:val="0009077B"/>
    <w:rsid w:val="00092630"/>
    <w:rsid w:val="00095045"/>
    <w:rsid w:val="00096598"/>
    <w:rsid w:val="000A46A9"/>
    <w:rsid w:val="000B4DA0"/>
    <w:rsid w:val="000B5830"/>
    <w:rsid w:val="000C2FB9"/>
    <w:rsid w:val="000D23DB"/>
    <w:rsid w:val="000D4FDB"/>
    <w:rsid w:val="000D6CDF"/>
    <w:rsid w:val="000D7BE5"/>
    <w:rsid w:val="000E0147"/>
    <w:rsid w:val="000E1F82"/>
    <w:rsid w:val="000F34D4"/>
    <w:rsid w:val="0010043F"/>
    <w:rsid w:val="00125087"/>
    <w:rsid w:val="00130D81"/>
    <w:rsid w:val="00146DFC"/>
    <w:rsid w:val="00150680"/>
    <w:rsid w:val="0017488E"/>
    <w:rsid w:val="0017501D"/>
    <w:rsid w:val="00191B79"/>
    <w:rsid w:val="00194E91"/>
    <w:rsid w:val="001B540A"/>
    <w:rsid w:val="001C66BB"/>
    <w:rsid w:val="001C7398"/>
    <w:rsid w:val="001D090B"/>
    <w:rsid w:val="001D78F1"/>
    <w:rsid w:val="001E0899"/>
    <w:rsid w:val="001F7333"/>
    <w:rsid w:val="002250D4"/>
    <w:rsid w:val="002252BE"/>
    <w:rsid w:val="002336F3"/>
    <w:rsid w:val="00241ABE"/>
    <w:rsid w:val="00246A96"/>
    <w:rsid w:val="00267F18"/>
    <w:rsid w:val="00292CE8"/>
    <w:rsid w:val="002A07CB"/>
    <w:rsid w:val="002A3E79"/>
    <w:rsid w:val="002A4117"/>
    <w:rsid w:val="002C5511"/>
    <w:rsid w:val="002C5D98"/>
    <w:rsid w:val="002C7BC0"/>
    <w:rsid w:val="002D2642"/>
    <w:rsid w:val="002E0174"/>
    <w:rsid w:val="002E1DA3"/>
    <w:rsid w:val="002F116B"/>
    <w:rsid w:val="002F2BBC"/>
    <w:rsid w:val="00306F2D"/>
    <w:rsid w:val="00326E80"/>
    <w:rsid w:val="00331289"/>
    <w:rsid w:val="00334B05"/>
    <w:rsid w:val="00334BFC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D1338"/>
    <w:rsid w:val="003E145D"/>
    <w:rsid w:val="003F2B7F"/>
    <w:rsid w:val="003F54D1"/>
    <w:rsid w:val="00413E8B"/>
    <w:rsid w:val="00421416"/>
    <w:rsid w:val="00422AC5"/>
    <w:rsid w:val="00455B67"/>
    <w:rsid w:val="004864FA"/>
    <w:rsid w:val="004A51BD"/>
    <w:rsid w:val="004B1687"/>
    <w:rsid w:val="004B259C"/>
    <w:rsid w:val="004B46D0"/>
    <w:rsid w:val="004B48D4"/>
    <w:rsid w:val="004C509E"/>
    <w:rsid w:val="004C6F35"/>
    <w:rsid w:val="004D6BEC"/>
    <w:rsid w:val="004E798E"/>
    <w:rsid w:val="005140FB"/>
    <w:rsid w:val="00515EC0"/>
    <w:rsid w:val="00521FF5"/>
    <w:rsid w:val="005346C4"/>
    <w:rsid w:val="005361DF"/>
    <w:rsid w:val="00543AF2"/>
    <w:rsid w:val="0054794E"/>
    <w:rsid w:val="00547D65"/>
    <w:rsid w:val="00570E86"/>
    <w:rsid w:val="0057129C"/>
    <w:rsid w:val="00572EB1"/>
    <w:rsid w:val="00576707"/>
    <w:rsid w:val="005A7659"/>
    <w:rsid w:val="005C0F56"/>
    <w:rsid w:val="005C2BDD"/>
    <w:rsid w:val="005D18FF"/>
    <w:rsid w:val="005D1E53"/>
    <w:rsid w:val="005E2232"/>
    <w:rsid w:val="005E6AF1"/>
    <w:rsid w:val="005F3B8D"/>
    <w:rsid w:val="00601CCD"/>
    <w:rsid w:val="00607A62"/>
    <w:rsid w:val="00623B22"/>
    <w:rsid w:val="0062571C"/>
    <w:rsid w:val="006307E2"/>
    <w:rsid w:val="006426E9"/>
    <w:rsid w:val="00660DF0"/>
    <w:rsid w:val="00664759"/>
    <w:rsid w:val="00667555"/>
    <w:rsid w:val="00667FF9"/>
    <w:rsid w:val="0067442D"/>
    <w:rsid w:val="00683EEA"/>
    <w:rsid w:val="0068435D"/>
    <w:rsid w:val="00694F75"/>
    <w:rsid w:val="006958D9"/>
    <w:rsid w:val="00697ACE"/>
    <w:rsid w:val="006A4A00"/>
    <w:rsid w:val="006B320E"/>
    <w:rsid w:val="006B709D"/>
    <w:rsid w:val="006B7F76"/>
    <w:rsid w:val="006D274F"/>
    <w:rsid w:val="006E07F2"/>
    <w:rsid w:val="006E53A7"/>
    <w:rsid w:val="006E6EA6"/>
    <w:rsid w:val="00711DEF"/>
    <w:rsid w:val="00721855"/>
    <w:rsid w:val="0078018C"/>
    <w:rsid w:val="00785966"/>
    <w:rsid w:val="00785ED9"/>
    <w:rsid w:val="00797785"/>
    <w:rsid w:val="007A029A"/>
    <w:rsid w:val="007A50F0"/>
    <w:rsid w:val="007C31DE"/>
    <w:rsid w:val="007D7972"/>
    <w:rsid w:val="007E2713"/>
    <w:rsid w:val="007E2F81"/>
    <w:rsid w:val="007E4F89"/>
    <w:rsid w:val="007F153F"/>
    <w:rsid w:val="00803EF5"/>
    <w:rsid w:val="00804FD9"/>
    <w:rsid w:val="00816CE9"/>
    <w:rsid w:val="00820442"/>
    <w:rsid w:val="00830D53"/>
    <w:rsid w:val="00832581"/>
    <w:rsid w:val="008473A0"/>
    <w:rsid w:val="00863BF5"/>
    <w:rsid w:val="0086654F"/>
    <w:rsid w:val="0087345D"/>
    <w:rsid w:val="00884A2F"/>
    <w:rsid w:val="008940D8"/>
    <w:rsid w:val="008A1E25"/>
    <w:rsid w:val="008B3901"/>
    <w:rsid w:val="008B723B"/>
    <w:rsid w:val="008D3E27"/>
    <w:rsid w:val="008D6959"/>
    <w:rsid w:val="008E1B3B"/>
    <w:rsid w:val="008F002B"/>
    <w:rsid w:val="008F36E9"/>
    <w:rsid w:val="008F786E"/>
    <w:rsid w:val="00902257"/>
    <w:rsid w:val="009213D9"/>
    <w:rsid w:val="00933832"/>
    <w:rsid w:val="00940F4F"/>
    <w:rsid w:val="00953A2D"/>
    <w:rsid w:val="00972F04"/>
    <w:rsid w:val="0098317E"/>
    <w:rsid w:val="0099182A"/>
    <w:rsid w:val="009A119B"/>
    <w:rsid w:val="009A5FD6"/>
    <w:rsid w:val="009B24DE"/>
    <w:rsid w:val="009C18F9"/>
    <w:rsid w:val="009C72DA"/>
    <w:rsid w:val="009E2C30"/>
    <w:rsid w:val="009F5B4B"/>
    <w:rsid w:val="009F69CB"/>
    <w:rsid w:val="00A0417E"/>
    <w:rsid w:val="00A10AC3"/>
    <w:rsid w:val="00A135CD"/>
    <w:rsid w:val="00A16548"/>
    <w:rsid w:val="00A34BBA"/>
    <w:rsid w:val="00A41013"/>
    <w:rsid w:val="00A464F0"/>
    <w:rsid w:val="00A62A83"/>
    <w:rsid w:val="00A65BA0"/>
    <w:rsid w:val="00A7380B"/>
    <w:rsid w:val="00A771F3"/>
    <w:rsid w:val="00A90876"/>
    <w:rsid w:val="00A90BEA"/>
    <w:rsid w:val="00A94FC5"/>
    <w:rsid w:val="00AA33C4"/>
    <w:rsid w:val="00AA79C8"/>
    <w:rsid w:val="00AD13DC"/>
    <w:rsid w:val="00AD5346"/>
    <w:rsid w:val="00AF2D87"/>
    <w:rsid w:val="00AF3B41"/>
    <w:rsid w:val="00AF72A1"/>
    <w:rsid w:val="00B22C35"/>
    <w:rsid w:val="00B24D1A"/>
    <w:rsid w:val="00B42D77"/>
    <w:rsid w:val="00B46624"/>
    <w:rsid w:val="00B633BE"/>
    <w:rsid w:val="00B64864"/>
    <w:rsid w:val="00B66E49"/>
    <w:rsid w:val="00B72078"/>
    <w:rsid w:val="00BA2C27"/>
    <w:rsid w:val="00BB0B98"/>
    <w:rsid w:val="00C130AF"/>
    <w:rsid w:val="00C260C9"/>
    <w:rsid w:val="00C368AF"/>
    <w:rsid w:val="00C41631"/>
    <w:rsid w:val="00C54276"/>
    <w:rsid w:val="00C55CF8"/>
    <w:rsid w:val="00C6614D"/>
    <w:rsid w:val="00C92268"/>
    <w:rsid w:val="00CB11F0"/>
    <w:rsid w:val="00CC33E7"/>
    <w:rsid w:val="00CD12EE"/>
    <w:rsid w:val="00CE036D"/>
    <w:rsid w:val="00CE087A"/>
    <w:rsid w:val="00D13740"/>
    <w:rsid w:val="00D15D09"/>
    <w:rsid w:val="00D23FBB"/>
    <w:rsid w:val="00D2451E"/>
    <w:rsid w:val="00D41B18"/>
    <w:rsid w:val="00DB2A27"/>
    <w:rsid w:val="00DB6F54"/>
    <w:rsid w:val="00DF690B"/>
    <w:rsid w:val="00DF6941"/>
    <w:rsid w:val="00E1253E"/>
    <w:rsid w:val="00E12D43"/>
    <w:rsid w:val="00E1305F"/>
    <w:rsid w:val="00E13263"/>
    <w:rsid w:val="00E27AD6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A555E"/>
    <w:rsid w:val="00ED2A6D"/>
    <w:rsid w:val="00EE2471"/>
    <w:rsid w:val="00EF4A10"/>
    <w:rsid w:val="00F01721"/>
    <w:rsid w:val="00F07BFB"/>
    <w:rsid w:val="00F16400"/>
    <w:rsid w:val="00F20522"/>
    <w:rsid w:val="00F24647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454"/>
    <w:rsid w:val="00F75EA4"/>
    <w:rsid w:val="00F776E6"/>
    <w:rsid w:val="00F82C06"/>
    <w:rsid w:val="00F95AAE"/>
    <w:rsid w:val="00FD58A6"/>
    <w:rsid w:val="00FE2A41"/>
    <w:rsid w:val="00FE795F"/>
    <w:rsid w:val="00FF034B"/>
    <w:rsid w:val="00FF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A2C91C2-A746-4832-A463-EA4298E0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eladeGrade1Clara-nfase1">
    <w:name w:val="Grid Table 1 Light Accent 1"/>
    <w:basedOn w:val="Tabelanormal"/>
    <w:uiPriority w:val="46"/>
    <w:rsid w:val="00A90B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29B" w:themeColor="accent1" w:themeTint="66"/>
        <w:left w:val="single" w:sz="4" w:space="0" w:color="F4B29B" w:themeColor="accent1" w:themeTint="66"/>
        <w:bottom w:val="single" w:sz="4" w:space="0" w:color="F4B29B" w:themeColor="accent1" w:themeTint="66"/>
        <w:right w:val="single" w:sz="4" w:space="0" w:color="F4B29B" w:themeColor="accent1" w:themeTint="66"/>
        <w:insideH w:val="single" w:sz="4" w:space="0" w:color="F4B29B" w:themeColor="accent1" w:themeTint="66"/>
        <w:insideV w:val="single" w:sz="4" w:space="0" w:color="F4B29B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4">
    <w:name w:val="Plain Table 4"/>
    <w:basedOn w:val="Tabelanormal"/>
    <w:uiPriority w:val="44"/>
    <w:rsid w:val="00F205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23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2">
    <w:name w:val="Grid Table 2"/>
    <w:basedOn w:val="Tabelanormal"/>
    <w:uiPriority w:val="47"/>
    <w:rsid w:val="00F95A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comgrade">
    <w:name w:val="Table Grid"/>
    <w:basedOn w:val="Tabelanormal"/>
    <w:rsid w:val="005361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em1">
    <w:name w:val="Item 1"/>
    <w:basedOn w:val="Ttulo3"/>
    <w:rsid w:val="00E1305F"/>
    <w:pPr>
      <w:keepLines w:val="0"/>
      <w:numPr>
        <w:numId w:val="29"/>
      </w:numPr>
      <w:tabs>
        <w:tab w:val="left" w:pos="2551"/>
      </w:tabs>
      <w:suppressAutoHyphens/>
      <w:autoSpaceDN w:val="0"/>
      <w:spacing w:before="113" w:after="62" w:line="240" w:lineRule="auto"/>
      <w:jc w:val="both"/>
      <w:textAlignment w:val="baseline"/>
    </w:pPr>
    <w:rPr>
      <w:rFonts w:ascii="Arial" w:eastAsia="Times New Roman" w:hAnsi="Arial" w:cs="Times New Roman"/>
      <w:b w:val="0"/>
      <w:bCs w:val="0"/>
      <w:color w:val="auto"/>
      <w:kern w:val="3"/>
      <w:sz w:val="20"/>
      <w:szCs w:val="20"/>
    </w:rPr>
  </w:style>
  <w:style w:type="numbering" w:customStyle="1" w:styleId="List11">
    <w:name w:val="List 1_1"/>
    <w:basedOn w:val="Semlista"/>
    <w:rsid w:val="00E1305F"/>
    <w:pPr>
      <w:numPr>
        <w:numId w:val="29"/>
      </w:numPr>
    </w:pPr>
  </w:style>
  <w:style w:type="character" w:customStyle="1" w:styleId="Vnculodendice">
    <w:name w:val="Vínculo de índice"/>
    <w:qFormat/>
    <w:rsid w:val="008D3E27"/>
  </w:style>
  <w:style w:type="table" w:styleId="TabeladeGrade2-nfase1">
    <w:name w:val="Grid Table 2 Accent 1"/>
    <w:basedOn w:val="Tabelanormal"/>
    <w:uiPriority w:val="47"/>
    <w:rsid w:val="00547D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E8C69" w:themeColor="accent1" w:themeTint="99"/>
        <w:bottom w:val="single" w:sz="2" w:space="0" w:color="EE8C69" w:themeColor="accent1" w:themeTint="99"/>
        <w:insideH w:val="single" w:sz="2" w:space="0" w:color="EE8C69" w:themeColor="accent1" w:themeTint="99"/>
        <w:insideV w:val="single" w:sz="2" w:space="0" w:color="EE8C6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8C6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47D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E6A5C" w:themeColor="accent2" w:themeTint="99"/>
        <w:bottom w:val="single" w:sz="2" w:space="0" w:color="DE6A5C" w:themeColor="accent2" w:themeTint="99"/>
        <w:insideH w:val="single" w:sz="2" w:space="0" w:color="DE6A5C" w:themeColor="accent2" w:themeTint="99"/>
        <w:insideV w:val="single" w:sz="2" w:space="0" w:color="DE6A5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E6A5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deLista2-nfase2">
    <w:name w:val="List Table 2 Accent 2"/>
    <w:basedOn w:val="Tabelanormal"/>
    <w:uiPriority w:val="47"/>
    <w:rsid w:val="00797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6A5C" w:themeColor="accent2" w:themeTint="99"/>
        <w:bottom w:val="single" w:sz="4" w:space="0" w:color="DE6A5C" w:themeColor="accent2" w:themeTint="99"/>
        <w:insideH w:val="single" w:sz="4" w:space="0" w:color="DE6A5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0E9F36-F403-4AE4-9245-F6F99D1D6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</Template>
  <TotalTime>2</TotalTime>
  <Pages>1</Pages>
  <Words>273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Responsabilidades</vt:lpstr>
      <vt:lpstr/>
    </vt:vector>
  </TitlesOfParts>
  <Company>www.iesb.edu.br</Company>
  <LinksUpToDate>false</LinksUpToDate>
  <CharactersWithSpaces>1750</CharactersWithSpaces>
  <SharedDoc>false</SharedDoc>
  <HyperlinkBase>www.easybok.com.br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Responsabilidades</dc:title>
  <dc:subject>Parque Nacional</dc:subject>
  <dc:creator>Kennedy Alves Soares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17114290002</cp:lastModifiedBy>
  <cp:revision>4</cp:revision>
  <cp:lastPrinted>2013-01-20T12:19:00Z</cp:lastPrinted>
  <dcterms:created xsi:type="dcterms:W3CDTF">2018-04-14T12:38:00Z</dcterms:created>
  <dcterms:modified xsi:type="dcterms:W3CDTF">2018-04-14T13:22:00Z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
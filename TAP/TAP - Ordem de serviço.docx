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AF4CC40" wp14:editId="5C4C80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3-16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7E2713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3D682F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DB5F92" w:rsidRDefault="003D682F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DB5F92">
                                        <w:rPr>
                                          <w:color w:val="FFFFFF" w:themeColor="background1"/>
                                        </w:rPr>
                                        <w:t>Kennedy Alves Soares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DB5F92" w:rsidRDefault="007E2713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DB5F92">
                                        <w:rPr>
                                          <w:color w:val="FFFFFF" w:themeColor="background1"/>
                                        </w:rPr>
                                        <w:t>www.iesb.edu.br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3-16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3D682F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16/03/2018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F4CC40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16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7E2713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3D682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DB5F92" w:rsidRDefault="003D682F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DB5F92">
                                  <w:rPr>
                                    <w:color w:val="FFFFFF" w:themeColor="background1"/>
                                  </w:rPr>
                                  <w:t>Kennedy Alves Soares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DB5F92" w:rsidRDefault="007E2713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DB5F92">
                                  <w:rPr>
                                    <w:color w:val="FFFFFF" w:themeColor="background1"/>
                                  </w:rPr>
                                  <w:t>www.iesb.edu.br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16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3D682F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16/03/2018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7DD95387" wp14:editId="156655F6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682F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Parque Nacional</w:t>
                                    </w:r>
                                  </w:sdtContent>
                                </w:sdt>
                              </w:p>
                              <w:p w:rsidR="007E2713" w:rsidRPr="00E464AA" w:rsidRDefault="007E2713" w:rsidP="007E2713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Fábrica de Software - IESB</w:t>
                                </w:r>
                              </w:p>
                              <w:p w:rsidR="00095045" w:rsidRPr="00095045" w:rsidRDefault="00095045" w:rsidP="007E2713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95387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D682F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Parque Nacional</w:t>
                              </w:r>
                            </w:sdtContent>
                          </w:sdt>
                        </w:p>
                        <w:p w:rsidR="007E2713" w:rsidRPr="00E464AA" w:rsidRDefault="007E2713" w:rsidP="007E2713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  <w:u w:val="single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Fábrica de Software - IESB</w:t>
                          </w:r>
                        </w:p>
                        <w:p w:rsidR="00095045" w:rsidRPr="00095045" w:rsidRDefault="00095045" w:rsidP="007E2713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0417E" w:rsidRPr="00095045" w:rsidRDefault="007E2713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701760" behindDoc="0" locked="0" layoutInCell="0" allowOverlap="1" wp14:anchorId="6DE9E961" wp14:editId="41AB2274">
                <wp:simplePos x="0" y="0"/>
                <wp:positionH relativeFrom="page">
                  <wp:posOffset>3589020</wp:posOffset>
                </wp:positionH>
                <wp:positionV relativeFrom="page">
                  <wp:posOffset>4605655</wp:posOffset>
                </wp:positionV>
                <wp:extent cx="3757295" cy="2825750"/>
                <wp:effectExtent l="19050" t="0" r="14605" b="81280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7295" cy="28257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417E" w:rsidRPr="00EF4A10" w:rsidRDefault="005D18FF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  <w:p w:rsidR="005D18FF" w:rsidRPr="00EF4A10" w:rsidRDefault="005D18FF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  <w:r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Baseado na 5ª edição do Guia PMBOK</w:t>
                                </w:r>
                                <w:r w:rsidR="00EF4A10"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1FC71D9" id="Retângulo 16" o:spid="_x0000_s1033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0417E" w:rsidRPr="00EF4A10" w:rsidRDefault="005D18FF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  <w:p w:rsidR="005D18FF" w:rsidRPr="00EF4A10" w:rsidRDefault="005D18FF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  <w:r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Baseado na 5ª edição do Guia PMBOK</w:t>
                          </w:r>
                          <w:r w:rsidR="00EF4A10"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7F153F" w:rsidRPr="007F153F" w:rsidRDefault="002A3E79" w:rsidP="007F153F">
      <w:pPr>
        <w:pStyle w:val="Ttulo1"/>
        <w:rPr>
          <w:rFonts w:ascii="Calibri" w:hAnsi="Calibri"/>
          <w:color w:val="0D0D0D" w:themeColor="text1" w:themeTint="F2"/>
        </w:rPr>
      </w:pPr>
      <w:bookmarkStart w:id="0" w:name="_Toc509023308"/>
      <w:r w:rsidRPr="007F153F">
        <w:rPr>
          <w:rFonts w:ascii="Calibri" w:hAnsi="Calibri"/>
          <w:color w:val="0D0D0D" w:themeColor="text1" w:themeTint="F2"/>
        </w:rPr>
        <w:lastRenderedPageBreak/>
        <w:t>Histórico de alterações</w:t>
      </w:r>
      <w:r w:rsidR="000641D0" w:rsidRPr="007F153F">
        <w:rPr>
          <w:rFonts w:ascii="Calibri" w:hAnsi="Calibri"/>
          <w:color w:val="0D0D0D" w:themeColor="text1" w:themeTint="F2"/>
        </w:rPr>
        <w:t xml:space="preserve"> do documento</w:t>
      </w:r>
      <w:bookmarkEnd w:id="0"/>
    </w:p>
    <w:tbl>
      <w:tblPr>
        <w:tblStyle w:val="TabeladeGrade2"/>
        <w:tblW w:w="0" w:type="auto"/>
        <w:tblLayout w:type="fixed"/>
        <w:tblLook w:val="0000" w:firstRow="0" w:lastRow="0" w:firstColumn="0" w:lastColumn="0" w:noHBand="0" w:noVBand="0"/>
      </w:tblPr>
      <w:tblGrid>
        <w:gridCol w:w="1216"/>
        <w:gridCol w:w="3267"/>
        <w:gridCol w:w="2849"/>
        <w:gridCol w:w="1466"/>
      </w:tblGrid>
      <w:tr w:rsidR="000641D0" w:rsidRPr="000641D0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6" w:type="dxa"/>
          </w:tcPr>
          <w:p w:rsidR="000641D0" w:rsidRPr="00F95AAE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Cs/>
              </w:rPr>
            </w:pPr>
            <w:r w:rsidRPr="00F95AAE">
              <w:rPr>
                <w:b/>
                <w:bCs/>
                <w:iCs/>
              </w:rPr>
              <w:t>Versão</w:t>
            </w:r>
          </w:p>
        </w:tc>
        <w:tc>
          <w:tcPr>
            <w:tcW w:w="3267" w:type="dxa"/>
          </w:tcPr>
          <w:p w:rsidR="000641D0" w:rsidRPr="00F95AAE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</w:rPr>
            </w:pPr>
            <w:r w:rsidRPr="00F95AAE">
              <w:rPr>
                <w:b/>
                <w:bCs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0641D0" w:rsidRPr="00F95AAE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Cs/>
              </w:rPr>
            </w:pPr>
            <w:r w:rsidRPr="00F95AAE">
              <w:rPr>
                <w:b/>
                <w:bCs/>
                <w:iCs/>
              </w:rPr>
              <w:t xml:space="preserve">Responsável </w:t>
            </w:r>
          </w:p>
        </w:tc>
        <w:tc>
          <w:tcPr>
            <w:tcW w:w="1466" w:type="dxa"/>
          </w:tcPr>
          <w:p w:rsidR="000641D0" w:rsidRPr="00F95AAE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</w:rPr>
            </w:pPr>
            <w:r w:rsidRPr="00F95AAE">
              <w:rPr>
                <w:b/>
                <w:bCs/>
                <w:iCs/>
              </w:rPr>
              <w:t xml:space="preserve">Data </w:t>
            </w:r>
          </w:p>
        </w:tc>
      </w:tr>
      <w:tr w:rsidR="000641D0" w:rsidRPr="000641D0" w:rsidTr="00F95AAE">
        <w:trPr>
          <w:trHeight w:val="4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6" w:type="dxa"/>
          </w:tcPr>
          <w:p w:rsidR="000641D0" w:rsidRPr="000641D0" w:rsidRDefault="004B259C" w:rsidP="005213D4">
            <w:pPr>
              <w:tabs>
                <w:tab w:val="left" w:pos="567"/>
              </w:tabs>
              <w:jc w:val="center"/>
            </w:pPr>
            <w:r>
              <w:t>0.1</w:t>
            </w:r>
          </w:p>
        </w:tc>
        <w:tc>
          <w:tcPr>
            <w:tcW w:w="3267" w:type="dxa"/>
          </w:tcPr>
          <w:p w:rsidR="000641D0" w:rsidRPr="000641D0" w:rsidRDefault="000641D0" w:rsidP="00F95AAE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0641D0" w:rsidRPr="000641D0" w:rsidRDefault="003D682F" w:rsidP="005213D4">
            <w:pPr>
              <w:tabs>
                <w:tab w:val="left" w:pos="567"/>
              </w:tabs>
              <w:jc w:val="center"/>
            </w:pPr>
            <w:r>
              <w:t>Kennedy Alves Soares</w:t>
            </w:r>
          </w:p>
        </w:tc>
        <w:tc>
          <w:tcPr>
            <w:tcW w:w="1466" w:type="dxa"/>
          </w:tcPr>
          <w:p w:rsidR="000641D0" w:rsidRPr="000641D0" w:rsidRDefault="003D682F" w:rsidP="00F95AAE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16/03/2018</w:t>
            </w:r>
          </w:p>
        </w:tc>
      </w:tr>
      <w:tr w:rsidR="00DB5F92" w:rsidRPr="000641D0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6" w:type="dxa"/>
          </w:tcPr>
          <w:p w:rsidR="00DB5F92" w:rsidRDefault="00DB5F92" w:rsidP="005213D4">
            <w:pPr>
              <w:tabs>
                <w:tab w:val="left" w:pos="567"/>
              </w:tabs>
              <w:jc w:val="center"/>
            </w:pPr>
            <w:r>
              <w:t>0.2</w:t>
            </w:r>
          </w:p>
        </w:tc>
        <w:tc>
          <w:tcPr>
            <w:tcW w:w="3267" w:type="dxa"/>
          </w:tcPr>
          <w:p w:rsidR="00DB5F92" w:rsidRPr="000641D0" w:rsidRDefault="00DB5F92" w:rsidP="00F95AA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DB5F92" w:rsidRDefault="00DB5F92" w:rsidP="005213D4">
            <w:pPr>
              <w:tabs>
                <w:tab w:val="left" w:pos="567"/>
              </w:tabs>
              <w:jc w:val="center"/>
            </w:pPr>
            <w:r>
              <w:t>Kennedy Alves Soares</w:t>
            </w:r>
          </w:p>
        </w:tc>
        <w:tc>
          <w:tcPr>
            <w:tcW w:w="1466" w:type="dxa"/>
          </w:tcPr>
          <w:p w:rsidR="00DB5F92" w:rsidRDefault="00DB5F92" w:rsidP="00F95AA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07/05/2018</w:t>
            </w:r>
          </w:p>
        </w:tc>
      </w:tr>
    </w:tbl>
    <w:p w:rsidR="005C0F56" w:rsidRPr="00F660B3" w:rsidRDefault="005C0F56" w:rsidP="00521FF5">
      <w:r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Default="00F16400">
          <w:pPr>
            <w:pStyle w:val="CabealhodoSumrio"/>
          </w:pPr>
          <w:r>
            <w:t>Sumário</w:t>
          </w:r>
        </w:p>
        <w:p w:rsidR="006B709D" w:rsidRPr="006B709D" w:rsidRDefault="006B709D" w:rsidP="006B709D"/>
        <w:p w:rsidR="004E377D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23308" w:history="1">
            <w:r w:rsidR="004E377D" w:rsidRPr="00B9167D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_Toc509023308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09" w:history="1">
            <w:r w:rsidR="004E377D" w:rsidRPr="00B9167D">
              <w:rPr>
                <w:rStyle w:val="Hyperlink"/>
                <w:rFonts w:ascii="Calibri" w:hAnsi="Calibri"/>
                <w:noProof/>
              </w:rPr>
              <w:t>1.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Propósito ou justificativa do Projeto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_Toc509023309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3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0" w:history="1">
            <w:r w:rsidR="004E377D" w:rsidRPr="00B9167D">
              <w:rPr>
                <w:rStyle w:val="Hyperlink"/>
                <w:rFonts w:ascii="Calibri" w:hAnsi="Calibri"/>
                <w:noProof/>
              </w:rPr>
              <w:t>2.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Objetivos do Projeto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_Toc509023310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3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1" w:history="1">
            <w:r w:rsidR="004E377D" w:rsidRPr="00B9167D">
              <w:rPr>
                <w:rStyle w:val="Hyperlink"/>
                <w:rFonts w:ascii="Calibri" w:hAnsi="Calibri"/>
                <w:noProof/>
              </w:rPr>
              <w:t>3.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Requisitos de alto nível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_Toc509023311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3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2" w:history="1">
            <w:r w:rsidR="004E377D" w:rsidRPr="00B9167D">
              <w:rPr>
                <w:rStyle w:val="Hyperlink"/>
                <w:rFonts w:ascii="Calibri" w:hAnsi="Calibri"/>
                <w:noProof/>
              </w:rPr>
              <w:t>4.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Premissas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_Toc509023312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3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3" w:history="1">
            <w:r w:rsidR="004E377D" w:rsidRPr="00B9167D">
              <w:rPr>
                <w:rStyle w:val="Hyperlink"/>
                <w:rFonts w:ascii="Calibri" w:hAnsi="Calibri"/>
                <w:noProof/>
              </w:rPr>
              <w:t>5.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Restrições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_Toc509023313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3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4" w:history="1">
            <w:r w:rsidR="004E377D" w:rsidRPr="00B9167D">
              <w:rPr>
                <w:rStyle w:val="Hyperlink"/>
                <w:rFonts w:ascii="Calibri" w:hAnsi="Calibri"/>
                <w:noProof/>
              </w:rPr>
              <w:t>6.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Descrição do Projeto em alto nível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_Toc509023314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5" w:history="1">
            <w:r w:rsidR="004E377D" w:rsidRPr="00B9167D">
              <w:rPr>
                <w:rStyle w:val="Hyperlink"/>
                <w:rFonts w:ascii="Calibri" w:hAnsi="Calibri"/>
                <w:noProof/>
              </w:rPr>
              <w:t>7.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Limites do Projeto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_Toc509023315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6" w:history="1">
            <w:r w:rsidR="004E377D" w:rsidRPr="00B9167D">
              <w:rPr>
                <w:rStyle w:val="Hyperlink"/>
                <w:rFonts w:ascii="Calibri" w:hAnsi="Calibri"/>
                <w:noProof/>
              </w:rPr>
              <w:t>8.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Riscos de alto nível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_Toc509023316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7" w:history="1">
            <w:r w:rsidR="004E377D" w:rsidRPr="00B9167D">
              <w:rPr>
                <w:rStyle w:val="Hyperlink"/>
                <w:rFonts w:ascii="Calibri" w:hAnsi="Calibri"/>
                <w:noProof/>
              </w:rPr>
              <w:t>9.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Resumo do cronograma de marcos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_Toc509023317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8" w:history="1">
            <w:r w:rsidR="004E377D" w:rsidRPr="00B9167D">
              <w:rPr>
                <w:rStyle w:val="Hyperlink"/>
                <w:rFonts w:ascii="Calibri" w:hAnsi="Calibri"/>
                <w:noProof/>
              </w:rPr>
              <w:t>10.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Resumo do orçamento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_Toc509023318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19" w:history="1">
            <w:r w:rsidR="004E377D" w:rsidRPr="00B9167D">
              <w:rPr>
                <w:rStyle w:val="Hyperlink"/>
                <w:rFonts w:ascii="Calibri" w:hAnsi="Calibri"/>
                <w:noProof/>
              </w:rPr>
              <w:t>11.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Lista das partes interessadas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_Toc509023319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20" w:history="1">
            <w:r w:rsidR="004E377D" w:rsidRPr="00B9167D">
              <w:rPr>
                <w:rStyle w:val="Hyperlink"/>
                <w:rFonts w:ascii="Calibri" w:hAnsi="Calibri"/>
                <w:noProof/>
              </w:rPr>
              <w:t>12.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Requisitos para aprovação do Projeto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_Toc509023320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21" w:history="1">
            <w:r w:rsidR="004E377D" w:rsidRPr="00B9167D">
              <w:rPr>
                <w:rStyle w:val="Hyperlink"/>
                <w:rFonts w:ascii="Calibri" w:hAnsi="Calibri"/>
                <w:noProof/>
              </w:rPr>
              <w:t>13.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Gerente do Projeto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_Toc509023321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5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22" w:history="1">
            <w:r w:rsidR="004E377D" w:rsidRPr="00B9167D">
              <w:rPr>
                <w:rStyle w:val="Hyperlink"/>
                <w:rFonts w:ascii="Calibri" w:hAnsi="Calibri"/>
                <w:noProof/>
              </w:rPr>
              <w:t>14.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Patrocinador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_Toc509023322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5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4E377D" w:rsidRDefault="00565A85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09023323" w:history="1">
            <w:r w:rsidR="004E377D" w:rsidRPr="00B9167D">
              <w:rPr>
                <w:rStyle w:val="Hyperlink"/>
                <w:rFonts w:ascii="Calibri" w:hAnsi="Calibri"/>
                <w:noProof/>
              </w:rPr>
              <w:t>15.</w:t>
            </w:r>
            <w:r w:rsidR="004E377D">
              <w:rPr>
                <w:noProof/>
                <w:lang w:eastAsia="pt-BR"/>
              </w:rPr>
              <w:tab/>
            </w:r>
            <w:r w:rsidR="004E377D" w:rsidRPr="00B9167D">
              <w:rPr>
                <w:rStyle w:val="Hyperlink"/>
                <w:rFonts w:ascii="Calibri" w:hAnsi="Calibri"/>
                <w:noProof/>
              </w:rPr>
              <w:t>Responsável pela autorização do Projeto</w:t>
            </w:r>
            <w:r w:rsidR="004E377D">
              <w:rPr>
                <w:noProof/>
                <w:webHidden/>
              </w:rPr>
              <w:tab/>
            </w:r>
            <w:r w:rsidR="004E377D">
              <w:rPr>
                <w:noProof/>
                <w:webHidden/>
              </w:rPr>
              <w:fldChar w:fldCharType="begin"/>
            </w:r>
            <w:r w:rsidR="004E377D">
              <w:rPr>
                <w:noProof/>
                <w:webHidden/>
              </w:rPr>
              <w:instrText xml:space="preserve"> PAGEREF _Toc509023323 \h </w:instrText>
            </w:r>
            <w:r w:rsidR="004E377D">
              <w:rPr>
                <w:noProof/>
                <w:webHidden/>
              </w:rPr>
            </w:r>
            <w:r w:rsidR="004E377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5</w:t>
            </w:r>
            <w:r w:rsidR="004E377D">
              <w:rPr>
                <w:noProof/>
                <w:webHidden/>
              </w:rPr>
              <w:fldChar w:fldCharType="end"/>
            </w:r>
          </w:hyperlink>
        </w:p>
        <w:p w:rsidR="00F16400" w:rsidRDefault="00F16400">
          <w:r>
            <w:rPr>
              <w:b/>
              <w:bCs/>
            </w:rPr>
            <w:fldChar w:fldCharType="end"/>
          </w:r>
        </w:p>
      </w:sdtContent>
    </w:sdt>
    <w:p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:rsidR="00F16400" w:rsidRPr="00FF36BA" w:rsidRDefault="00F16400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" w:name="_Toc509023309"/>
      <w:r w:rsidRPr="00FF36BA">
        <w:rPr>
          <w:rFonts w:ascii="Calibri" w:hAnsi="Calibri"/>
          <w:color w:val="0D0D0D" w:themeColor="text1" w:themeTint="F2"/>
        </w:rPr>
        <w:lastRenderedPageBreak/>
        <w:t xml:space="preserve">Propósito ou justificativa do </w:t>
      </w:r>
      <w:r w:rsidR="00DF6941" w:rsidRPr="00FF36BA">
        <w:rPr>
          <w:rFonts w:ascii="Calibri" w:hAnsi="Calibri"/>
          <w:color w:val="0D0D0D" w:themeColor="text1" w:themeTint="F2"/>
        </w:rPr>
        <w:t>P</w:t>
      </w:r>
      <w:r w:rsidRPr="00FF36BA">
        <w:rPr>
          <w:rFonts w:ascii="Calibri" w:hAnsi="Calibri"/>
          <w:color w:val="0D0D0D" w:themeColor="text1" w:themeTint="F2"/>
        </w:rPr>
        <w:t>rojeto</w:t>
      </w:r>
      <w:bookmarkEnd w:id="1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1E208C" w:rsidRDefault="001E208C" w:rsidP="001E208C">
      <w:pPr>
        <w:ind w:left="567"/>
        <w:jc w:val="both"/>
      </w:pPr>
      <w:r>
        <w:t xml:space="preserve">O parque nacional de Brasília recebe muitos visitantes e necessita de um aplicativo de celular que faça com que os mesmos tenham em suas mãos, todas as informações que o parque fornece, seja elas, lazer, trilhas, pontos interessantes para visitar e dentre outros. </w:t>
      </w:r>
      <w:r w:rsidR="004E377D">
        <w:br/>
      </w:r>
      <w:r w:rsidR="004E377D">
        <w:br/>
      </w:r>
      <w:r>
        <w:t>O aplicativo terá essas informações por meio da interação entre ele e o usuário. Os visitantes irão marcar uma localização no mapa do aplicativo algum evento que o mesmo achou interessante. Esse evento ficará visível a todos os usuários do aplicativo assim que a administração do parque verificar as informações e se certificar que são verdadeiras.</w:t>
      </w:r>
      <w:r w:rsidR="00021437">
        <w:br/>
      </w:r>
      <w:r w:rsidR="004E377D">
        <w:br/>
      </w:r>
      <w:r w:rsidR="00021437">
        <w:t xml:space="preserve">Outra função do aplicativo é a marcação </w:t>
      </w:r>
      <w:r w:rsidR="0017686B">
        <w:t>pelos visitantes de alguma praga ou animal feroz.</w:t>
      </w:r>
    </w:p>
    <w:p w:rsidR="001C66BB" w:rsidRPr="00FF36BA" w:rsidRDefault="006B709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2" w:name="_Toc509023310"/>
      <w:r w:rsidRPr="00FF36BA">
        <w:rPr>
          <w:rFonts w:ascii="Calibri" w:hAnsi="Calibri"/>
          <w:color w:val="0D0D0D" w:themeColor="text1" w:themeTint="F2"/>
        </w:rPr>
        <w:t xml:space="preserve">Objetivos </w:t>
      </w:r>
      <w:r w:rsidR="00DF6941" w:rsidRPr="00FF36BA">
        <w:rPr>
          <w:rFonts w:ascii="Calibri" w:hAnsi="Calibri"/>
          <w:color w:val="0D0D0D" w:themeColor="text1" w:themeTint="F2"/>
        </w:rPr>
        <w:t>do P</w:t>
      </w:r>
      <w:r w:rsidR="002F2BBC" w:rsidRPr="00FF36BA">
        <w:rPr>
          <w:rFonts w:ascii="Calibri" w:hAnsi="Calibri"/>
          <w:color w:val="0D0D0D" w:themeColor="text1" w:themeTint="F2"/>
        </w:rPr>
        <w:t>rojeto</w:t>
      </w:r>
      <w:bookmarkEnd w:id="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0D6CDF" w:rsidRDefault="00884A2F" w:rsidP="005D1E53">
      <w:pPr>
        <w:ind w:left="567"/>
        <w:jc w:val="both"/>
      </w:pPr>
      <w:r>
        <w:t xml:space="preserve">Desenvolver um software </w:t>
      </w:r>
      <w:r w:rsidR="0017686B">
        <w:t>de interação entre usuários do parque, em que os usuários fornecerão informações ao aplicativo para que todos possam usufruir melhor a aventura do parque nacional.</w:t>
      </w:r>
    </w:p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3" w:name="_Toc509023311"/>
      <w:r w:rsidRPr="00FF36BA">
        <w:rPr>
          <w:rFonts w:ascii="Calibri" w:hAnsi="Calibri"/>
          <w:color w:val="0D0D0D" w:themeColor="text1" w:themeTint="F2"/>
        </w:rPr>
        <w:t>Requisitos de alto nível</w:t>
      </w:r>
      <w:bookmarkEnd w:id="3"/>
    </w:p>
    <w:p w:rsidR="009E2C30" w:rsidRDefault="009E2C30" w:rsidP="00543AF2">
      <w:pPr>
        <w:pBdr>
          <w:top w:val="single" w:sz="4" w:space="1" w:color="auto"/>
        </w:pBdr>
        <w:spacing w:before="240" w:line="120" w:lineRule="auto"/>
        <w:ind w:left="567"/>
      </w:pPr>
    </w:p>
    <w:p w:rsidR="006E53A7" w:rsidRDefault="0017686B" w:rsidP="00543AF2">
      <w:pPr>
        <w:spacing w:before="240" w:line="120" w:lineRule="auto"/>
        <w:ind w:left="567"/>
        <w:jc w:val="both"/>
      </w:pPr>
      <w:r w:rsidRPr="0017686B">
        <w:t>Informação de ocorrências (RN 1)</w:t>
      </w:r>
      <w:r w:rsidR="006E53A7">
        <w:t>;</w:t>
      </w:r>
    </w:p>
    <w:p w:rsidR="0017686B" w:rsidRDefault="0017686B" w:rsidP="00543AF2">
      <w:pPr>
        <w:spacing w:before="240" w:line="120" w:lineRule="auto"/>
        <w:ind w:left="567"/>
        <w:jc w:val="both"/>
      </w:pPr>
      <w:r w:rsidRPr="0017686B">
        <w:t xml:space="preserve">Recurso de interação entre o visitante e funcionário (RN </w:t>
      </w:r>
      <w:r w:rsidR="00236996">
        <w:t>2</w:t>
      </w:r>
      <w:r w:rsidRPr="0017686B">
        <w:t>)</w:t>
      </w:r>
      <w:r w:rsidR="00161B04">
        <w:t>;</w:t>
      </w:r>
    </w:p>
    <w:p w:rsidR="0017686B" w:rsidRDefault="0017686B" w:rsidP="0017686B">
      <w:pPr>
        <w:spacing w:before="240" w:line="120" w:lineRule="auto"/>
        <w:ind w:left="567"/>
        <w:jc w:val="both"/>
      </w:pPr>
      <w:r>
        <w:t xml:space="preserve">Guia de recursos naturais e estabelecimentos do parque (RN </w:t>
      </w:r>
      <w:r w:rsidR="00236996">
        <w:t>3</w:t>
      </w:r>
      <w:r>
        <w:t>)</w:t>
      </w:r>
      <w:r w:rsidR="00161B04">
        <w:t>;</w:t>
      </w:r>
    </w:p>
    <w:p w:rsidR="0017686B" w:rsidRDefault="0017686B" w:rsidP="0017686B">
      <w:pPr>
        <w:spacing w:before="240" w:line="120" w:lineRule="auto"/>
        <w:ind w:left="567"/>
        <w:jc w:val="both"/>
      </w:pPr>
      <w:r w:rsidRPr="0017686B">
        <w:t xml:space="preserve">SAC (RN </w:t>
      </w:r>
      <w:r w:rsidR="00236996">
        <w:t>4</w:t>
      </w:r>
      <w:r w:rsidRPr="0017686B">
        <w:t>)</w:t>
      </w:r>
      <w:r w:rsidR="00161B04">
        <w:t>;</w:t>
      </w:r>
    </w:p>
    <w:p w:rsidR="00236996" w:rsidRDefault="00236996" w:rsidP="0017686B">
      <w:pPr>
        <w:spacing w:before="240" w:line="120" w:lineRule="auto"/>
        <w:ind w:left="567"/>
        <w:jc w:val="both"/>
      </w:pPr>
      <w:r w:rsidRPr="00236996">
        <w:t>Autenticação de Posts</w:t>
      </w:r>
      <w:r>
        <w:t xml:space="preserve"> (RN 5);</w:t>
      </w:r>
    </w:p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4" w:name="_Toc509023312"/>
      <w:r w:rsidRPr="00FF36BA">
        <w:rPr>
          <w:rFonts w:ascii="Calibri" w:hAnsi="Calibri"/>
          <w:color w:val="0D0D0D" w:themeColor="text1" w:themeTint="F2"/>
        </w:rPr>
        <w:t>Premissas</w:t>
      </w:r>
      <w:bookmarkEnd w:id="4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832581" w:rsidP="007C31DE">
      <w:pPr>
        <w:ind w:left="567"/>
        <w:jc w:val="both"/>
      </w:pPr>
      <w:r>
        <w:t>Toda a mão de obra do projeto será composta por alunos</w:t>
      </w:r>
      <w:r w:rsidR="00667FF9">
        <w:t xml:space="preserve"> e</w:t>
      </w:r>
      <w:r w:rsidR="006A4A00">
        <w:t xml:space="preserve"> </w:t>
      </w:r>
      <w:r>
        <w:t>professores do IESB OESTE;</w:t>
      </w:r>
    </w:p>
    <w:p w:rsidR="00832581" w:rsidRDefault="00832581" w:rsidP="007C31DE">
      <w:pPr>
        <w:ind w:left="567"/>
        <w:jc w:val="both"/>
      </w:pPr>
      <w:r>
        <w:t>A Instituição disponibilizará um ambiente acadêmico para o desenvolvi</w:t>
      </w:r>
      <w:r w:rsidR="00A90BEA">
        <w:t>mento das atividades da Fábrica;</w:t>
      </w:r>
    </w:p>
    <w:p w:rsidR="00832581" w:rsidRDefault="00832581" w:rsidP="0017686B">
      <w:pPr>
        <w:ind w:left="567"/>
        <w:jc w:val="both"/>
      </w:pPr>
      <w:r w:rsidRPr="4E6967C9">
        <w:t>A Instituição disponibilizará um professor para que ele possa auxiliar os alunos no andamento do projeto;</w:t>
      </w:r>
    </w:p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5" w:name="_Toc509023313"/>
      <w:r w:rsidRPr="00FF36BA">
        <w:rPr>
          <w:rFonts w:ascii="Calibri" w:hAnsi="Calibri"/>
          <w:color w:val="0D0D0D" w:themeColor="text1" w:themeTint="F2"/>
        </w:rPr>
        <w:lastRenderedPageBreak/>
        <w:t>Restrições</w:t>
      </w:r>
      <w:bookmarkEnd w:id="5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940F4F" w:rsidRDefault="00334BFC" w:rsidP="007C31DE">
      <w:pPr>
        <w:ind w:left="567"/>
        <w:jc w:val="both"/>
      </w:pPr>
      <w:r>
        <w:t>Não haverá total disponibilidade por parte da equipe de desenvolvimento, pois ela é composta por estudantes ativos da instituição;</w:t>
      </w:r>
    </w:p>
    <w:p w:rsidR="002F2BBC" w:rsidRPr="00FF36BA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6" w:name="_Toc509023314"/>
      <w:r w:rsidRPr="00FF36BA">
        <w:rPr>
          <w:rFonts w:ascii="Calibri" w:hAnsi="Calibri"/>
          <w:color w:val="0D0D0D" w:themeColor="text1" w:themeTint="F2"/>
        </w:rPr>
        <w:t>Descrição do P</w:t>
      </w:r>
      <w:r w:rsidR="002F2BBC" w:rsidRPr="00FF36BA">
        <w:rPr>
          <w:rFonts w:ascii="Calibri" w:hAnsi="Calibri"/>
          <w:color w:val="0D0D0D" w:themeColor="text1" w:themeTint="F2"/>
        </w:rPr>
        <w:t>rojeto em alto nível</w:t>
      </w:r>
      <w:bookmarkEnd w:id="6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A94FC5" w:rsidRDefault="00A94FC5" w:rsidP="006E07F2">
      <w:pPr>
        <w:ind w:left="567"/>
        <w:jc w:val="both"/>
      </w:pPr>
      <w:r>
        <w:t xml:space="preserve">O software a ser desenvolvido ira </w:t>
      </w:r>
      <w:r w:rsidR="0017686B">
        <w:t>fazer com que os visitantes do parque nacional se interagem entre si fornecendo informações úteis para si próprios e para a administração do parque.</w:t>
      </w:r>
    </w:p>
    <w:p w:rsidR="002F2BBC" w:rsidRPr="00FF36BA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7" w:name="_Toc509023315"/>
      <w:r w:rsidRPr="00FF36BA">
        <w:rPr>
          <w:rFonts w:ascii="Calibri" w:hAnsi="Calibri"/>
          <w:color w:val="0D0D0D" w:themeColor="text1" w:themeTint="F2"/>
        </w:rPr>
        <w:t>Limites do P</w:t>
      </w:r>
      <w:r w:rsidR="002F2BBC" w:rsidRPr="00FF36BA">
        <w:rPr>
          <w:rFonts w:ascii="Calibri" w:hAnsi="Calibri"/>
          <w:color w:val="0D0D0D" w:themeColor="text1" w:themeTint="F2"/>
        </w:rPr>
        <w:t>rojeto</w:t>
      </w:r>
      <w:bookmarkEnd w:id="7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7C31DE" w:rsidP="00F75454">
      <w:pPr>
        <w:ind w:left="567"/>
        <w:jc w:val="both"/>
      </w:pPr>
      <w:r>
        <w:t>O projeto será desenvolvido por alunos com pouca experiência</w:t>
      </w:r>
      <w:r w:rsidR="00096598">
        <w:t>,</w:t>
      </w:r>
      <w:r>
        <w:t xml:space="preserve"> possíve</w:t>
      </w:r>
      <w:r w:rsidR="00096598">
        <w:t>is</w:t>
      </w:r>
      <w:r>
        <w:t xml:space="preserve"> atrasos em relação</w:t>
      </w:r>
      <w:r w:rsidR="00455B67">
        <w:t xml:space="preserve"> ao desenvolvimento poderão ocorrer, ocasionando possível atraso na entrega do projeto.</w:t>
      </w:r>
    </w:p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8" w:name="_Toc509023316"/>
      <w:r w:rsidRPr="00FF36BA">
        <w:rPr>
          <w:rFonts w:ascii="Calibri" w:hAnsi="Calibri"/>
          <w:color w:val="0D0D0D" w:themeColor="text1" w:themeTint="F2"/>
        </w:rPr>
        <w:t>Riscos de alto nível</w:t>
      </w:r>
      <w:bookmarkEnd w:id="8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C130AF" w:rsidRDefault="00040A5E" w:rsidP="009E2C30">
      <w:pPr>
        <w:pBdr>
          <w:top w:val="single" w:sz="4" w:space="1" w:color="auto"/>
        </w:pBdr>
        <w:spacing w:after="0"/>
        <w:ind w:left="567"/>
      </w:pPr>
      <w:r>
        <w:t>Abandono d</w:t>
      </w:r>
      <w:r w:rsidR="00062B34">
        <w:t>o</w:t>
      </w:r>
      <w:r>
        <w:t xml:space="preserve"> projeto por parte de todos os integrantes envolvido no desenvolvimento do software.</w:t>
      </w:r>
    </w:p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9" w:name="_Toc509023317"/>
      <w:r w:rsidRPr="00FF36BA">
        <w:rPr>
          <w:rFonts w:ascii="Calibri" w:hAnsi="Calibri"/>
          <w:color w:val="0D0D0D" w:themeColor="text1" w:themeTint="F2"/>
        </w:rPr>
        <w:t>Resumo do cronograma</w:t>
      </w:r>
      <w:r w:rsidR="004B1687" w:rsidRPr="00FF36BA">
        <w:rPr>
          <w:rFonts w:ascii="Calibri" w:hAnsi="Calibri"/>
          <w:color w:val="0D0D0D" w:themeColor="text1" w:themeTint="F2"/>
        </w:rPr>
        <w:t xml:space="preserve"> de marcos</w:t>
      </w:r>
      <w:bookmarkEnd w:id="9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5361DF" w:rsidRDefault="005361DF" w:rsidP="009E2C30">
      <w:pPr>
        <w:pBdr>
          <w:top w:val="single" w:sz="4" w:space="1" w:color="auto"/>
        </w:pBdr>
        <w:spacing w:after="0"/>
        <w:ind w:left="567"/>
      </w:pPr>
    </w:p>
    <w:tbl>
      <w:tblPr>
        <w:tblStyle w:val="Tabelacomgrade"/>
        <w:tblW w:w="5211" w:type="dxa"/>
        <w:tblInd w:w="567" w:type="dxa"/>
        <w:tblLook w:val="04A0" w:firstRow="1" w:lastRow="0" w:firstColumn="1" w:lastColumn="0" w:noHBand="0" w:noVBand="1"/>
      </w:tblPr>
      <w:tblGrid>
        <w:gridCol w:w="3933"/>
        <w:gridCol w:w="1278"/>
      </w:tblGrid>
      <w:tr w:rsidR="00AA33C4" w:rsidTr="00AA33C4">
        <w:trPr>
          <w:trHeight w:val="262"/>
        </w:trPr>
        <w:tc>
          <w:tcPr>
            <w:tcW w:w="3936" w:type="dxa"/>
          </w:tcPr>
          <w:p w:rsidR="00AA33C4" w:rsidRPr="00AA33C4" w:rsidRDefault="00AA33C4" w:rsidP="009E2C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Início da documentação</w:t>
            </w:r>
          </w:p>
        </w:tc>
        <w:tc>
          <w:tcPr>
            <w:tcW w:w="1275" w:type="dxa"/>
          </w:tcPr>
          <w:p w:rsidR="00AA33C4" w:rsidRDefault="00E2356D" w:rsidP="009E2C30">
            <w:r>
              <w:t>15/03/2018</w:t>
            </w:r>
          </w:p>
        </w:tc>
      </w:tr>
      <w:tr w:rsidR="00AA33C4" w:rsidTr="00AA33C4">
        <w:trPr>
          <w:trHeight w:val="247"/>
        </w:trPr>
        <w:tc>
          <w:tcPr>
            <w:tcW w:w="3936" w:type="dxa"/>
          </w:tcPr>
          <w:p w:rsidR="00AA33C4" w:rsidRPr="00AA33C4" w:rsidRDefault="00AA33C4" w:rsidP="009E2C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Inicialização do </w:t>
            </w:r>
            <w:r w:rsidR="00E2356D">
              <w:rPr>
                <w:rFonts w:ascii="Calibri" w:hAnsi="Calibri" w:cs="Calibri"/>
                <w:color w:val="000000"/>
              </w:rPr>
              <w:t>Desenvolvimento</w:t>
            </w:r>
          </w:p>
        </w:tc>
        <w:tc>
          <w:tcPr>
            <w:tcW w:w="1275" w:type="dxa"/>
          </w:tcPr>
          <w:p w:rsidR="00AA33C4" w:rsidRDefault="00E2356D" w:rsidP="009E2C30">
            <w:r>
              <w:t>07/05/201</w:t>
            </w:r>
          </w:p>
        </w:tc>
      </w:tr>
      <w:tr w:rsidR="00E2356D" w:rsidTr="00AA33C4">
        <w:trPr>
          <w:trHeight w:val="247"/>
        </w:trPr>
        <w:tc>
          <w:tcPr>
            <w:tcW w:w="3936" w:type="dxa"/>
          </w:tcPr>
          <w:p w:rsidR="00E2356D" w:rsidRDefault="00E2356D" w:rsidP="009E2C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Previsão para entrega da 1ª versão</w:t>
            </w:r>
          </w:p>
        </w:tc>
        <w:tc>
          <w:tcPr>
            <w:tcW w:w="1275" w:type="dxa"/>
          </w:tcPr>
          <w:p w:rsidR="00E2356D" w:rsidRDefault="00E2356D" w:rsidP="009E2C30"/>
        </w:tc>
      </w:tr>
      <w:tr w:rsidR="00AA33C4" w:rsidTr="00AA33C4">
        <w:trPr>
          <w:trHeight w:val="262"/>
        </w:trPr>
        <w:tc>
          <w:tcPr>
            <w:tcW w:w="3936" w:type="dxa"/>
          </w:tcPr>
          <w:p w:rsidR="00AA33C4" w:rsidRPr="00AA33C4" w:rsidRDefault="00AA33C4" w:rsidP="009E2C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prevista para finalização do projeto</w:t>
            </w:r>
          </w:p>
        </w:tc>
        <w:tc>
          <w:tcPr>
            <w:tcW w:w="1275" w:type="dxa"/>
          </w:tcPr>
          <w:p w:rsidR="00AA33C4" w:rsidRDefault="00AA33C4" w:rsidP="009E2C30"/>
        </w:tc>
        <w:bookmarkStart w:id="10" w:name="_GoBack"/>
        <w:bookmarkEnd w:id="10"/>
      </w:tr>
      <w:tr w:rsidR="00AA33C4" w:rsidTr="00AA33C4">
        <w:trPr>
          <w:trHeight w:val="247"/>
        </w:trPr>
        <w:tc>
          <w:tcPr>
            <w:tcW w:w="3936" w:type="dxa"/>
          </w:tcPr>
          <w:p w:rsidR="00AA33C4" w:rsidRPr="00AA33C4" w:rsidRDefault="00AA33C4" w:rsidP="009E2C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do Software</w:t>
            </w:r>
          </w:p>
        </w:tc>
        <w:tc>
          <w:tcPr>
            <w:tcW w:w="1275" w:type="dxa"/>
          </w:tcPr>
          <w:p w:rsidR="00AA33C4" w:rsidRDefault="00AA33C4" w:rsidP="009E2C30"/>
        </w:tc>
      </w:tr>
    </w:tbl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1" w:name="_Toc509023318"/>
      <w:r w:rsidRPr="00FF36BA">
        <w:rPr>
          <w:rFonts w:ascii="Calibri" w:hAnsi="Calibri"/>
          <w:color w:val="0D0D0D" w:themeColor="text1" w:themeTint="F2"/>
        </w:rPr>
        <w:t>Resumo do orçamento</w:t>
      </w:r>
      <w:bookmarkEnd w:id="11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2" w:name="_Toc509023319"/>
      <w:r w:rsidRPr="00FF36BA">
        <w:rPr>
          <w:rFonts w:ascii="Calibri" w:hAnsi="Calibri"/>
          <w:color w:val="0D0D0D" w:themeColor="text1" w:themeTint="F2"/>
        </w:rPr>
        <w:t>Lista das partes interessadas</w:t>
      </w:r>
      <w:bookmarkEnd w:id="12"/>
    </w:p>
    <w:p w:rsidR="009E2C30" w:rsidRDefault="009E2C30" w:rsidP="00803EF5">
      <w:pPr>
        <w:pBdr>
          <w:top w:val="single" w:sz="4" w:space="1" w:color="auto"/>
        </w:pBdr>
        <w:spacing w:after="0"/>
        <w:ind w:left="567"/>
      </w:pPr>
    </w:p>
    <w:p w:rsidR="002F2BBC" w:rsidRDefault="00334BFC" w:rsidP="00803EF5">
      <w:pPr>
        <w:ind w:left="567"/>
        <w:jc w:val="both"/>
      </w:pPr>
      <w:r>
        <w:t>Empresa</w:t>
      </w:r>
      <w:r w:rsidR="00572EB1">
        <w:t>:</w:t>
      </w:r>
      <w:r>
        <w:t xml:space="preserve"> </w:t>
      </w:r>
      <w:r w:rsidR="0017686B">
        <w:rPr>
          <w:i/>
        </w:rPr>
        <w:t>Parque Nacional de Brasília;</w:t>
      </w:r>
    </w:p>
    <w:p w:rsidR="00334BFC" w:rsidRDefault="00334BFC" w:rsidP="00803EF5">
      <w:pPr>
        <w:ind w:left="567"/>
        <w:jc w:val="both"/>
      </w:pPr>
      <w:r>
        <w:lastRenderedPageBreak/>
        <w:t>Fábrica de software</w:t>
      </w:r>
      <w:r w:rsidR="00A90BEA">
        <w:t>;</w:t>
      </w:r>
    </w:p>
    <w:p w:rsidR="002F2BBC" w:rsidRPr="00FF36BA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3" w:name="_Toc509023320"/>
      <w:r w:rsidRPr="00FF36BA">
        <w:rPr>
          <w:rFonts w:ascii="Calibri" w:hAnsi="Calibri"/>
          <w:color w:val="0D0D0D" w:themeColor="text1" w:themeTint="F2"/>
        </w:rPr>
        <w:t>Requisitos para aprovação do P</w:t>
      </w:r>
      <w:r w:rsidR="002F2BBC" w:rsidRPr="00FF36BA">
        <w:rPr>
          <w:rFonts w:ascii="Calibri" w:hAnsi="Calibri"/>
          <w:color w:val="0D0D0D" w:themeColor="text1" w:themeTint="F2"/>
        </w:rPr>
        <w:t>rojeto</w:t>
      </w:r>
      <w:bookmarkEnd w:id="13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E1305F" w:rsidRDefault="00E1305F" w:rsidP="00E1305F">
      <w:pPr>
        <w:pBdr>
          <w:top w:val="single" w:sz="4" w:space="1" w:color="auto"/>
        </w:pBdr>
        <w:spacing w:after="0"/>
        <w:ind w:left="567"/>
      </w:pPr>
      <w:r>
        <w:t>O patrocinador aprovar tais documentos;</w:t>
      </w:r>
    </w:p>
    <w:p w:rsidR="00E1305F" w:rsidRDefault="00E1305F" w:rsidP="00E1305F">
      <w:pPr>
        <w:pBdr>
          <w:top w:val="single" w:sz="4" w:space="1" w:color="auto"/>
        </w:pBdr>
        <w:spacing w:after="0"/>
        <w:ind w:left="567"/>
      </w:pPr>
      <w:r>
        <w:t>O cliente aceite formalmente o projeto, através do Termo de Aceitação do Projeto;</w:t>
      </w:r>
    </w:p>
    <w:p w:rsidR="00E1305F" w:rsidRDefault="00E1305F" w:rsidP="00E1305F">
      <w:pPr>
        <w:pBdr>
          <w:top w:val="single" w:sz="4" w:space="1" w:color="auto"/>
        </w:pBdr>
        <w:spacing w:after="0"/>
        <w:ind w:left="567"/>
      </w:pPr>
      <w:r>
        <w:t>A aprovação final deste projeto será determinada pelo patrocinador;</w:t>
      </w:r>
    </w:p>
    <w:p w:rsidR="00130D81" w:rsidRDefault="00130D81" w:rsidP="00E1305F">
      <w:pPr>
        <w:pStyle w:val="PargrafodaLista"/>
        <w:ind w:left="1134"/>
      </w:pPr>
    </w:p>
    <w:p w:rsidR="002F2BBC" w:rsidRPr="00FF36BA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4" w:name="_Toc509023321"/>
      <w:r w:rsidRPr="00FF36BA">
        <w:rPr>
          <w:rFonts w:ascii="Calibri" w:hAnsi="Calibri"/>
          <w:color w:val="0D0D0D" w:themeColor="text1" w:themeTint="F2"/>
        </w:rPr>
        <w:t>Gerente do P</w:t>
      </w:r>
      <w:r w:rsidR="002F2BBC" w:rsidRPr="00FF36BA">
        <w:rPr>
          <w:rFonts w:ascii="Calibri" w:hAnsi="Calibri"/>
          <w:color w:val="0D0D0D" w:themeColor="text1" w:themeTint="F2"/>
        </w:rPr>
        <w:t>rojeto</w:t>
      </w:r>
      <w:bookmarkEnd w:id="14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A90876" w:rsidRDefault="0017686B" w:rsidP="00E1305F">
      <w:pPr>
        <w:ind w:left="567"/>
      </w:pPr>
      <w:r>
        <w:t>Kennedy Alves Soares</w:t>
      </w:r>
      <w:r w:rsidR="00E1305F">
        <w:t xml:space="preserve"> será</w:t>
      </w:r>
      <w:r w:rsidR="00A90876">
        <w:t xml:space="preserve"> o gerente deste projeto e terá autoridade para selecionar os membros da equipe. Designar </w:t>
      </w:r>
      <w:r w:rsidR="00E1305F">
        <w:t xml:space="preserve">atividades a serem feitas, </w:t>
      </w:r>
      <w:r w:rsidR="00A90876">
        <w:t>gerenciar e aprovar mudanças no cronograma</w:t>
      </w:r>
      <w:r w:rsidR="00E1305F">
        <w:t>.</w:t>
      </w:r>
    </w:p>
    <w:p w:rsidR="006307E2" w:rsidRPr="00FF36BA" w:rsidRDefault="006307E2" w:rsidP="006307E2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5" w:name="_Toc346392826"/>
      <w:bookmarkStart w:id="16" w:name="_Toc509023322"/>
      <w:r w:rsidRPr="00FF36BA">
        <w:rPr>
          <w:rFonts w:ascii="Calibri" w:hAnsi="Calibri"/>
          <w:color w:val="0D0D0D" w:themeColor="text1" w:themeTint="F2"/>
        </w:rPr>
        <w:t>Patrocinador</w:t>
      </w:r>
      <w:bookmarkEnd w:id="15"/>
      <w:bookmarkEnd w:id="16"/>
    </w:p>
    <w:p w:rsidR="006307E2" w:rsidRDefault="006307E2" w:rsidP="0078018C">
      <w:pPr>
        <w:pBdr>
          <w:top w:val="single" w:sz="4" w:space="1" w:color="auto"/>
        </w:pBdr>
        <w:spacing w:after="0"/>
        <w:ind w:left="567"/>
      </w:pPr>
    </w:p>
    <w:p w:rsidR="006307E2" w:rsidRPr="001D090B" w:rsidRDefault="006307E2" w:rsidP="0078018C">
      <w:pPr>
        <w:ind w:left="567"/>
      </w:pPr>
      <w:r>
        <w:t>Nome:</w:t>
      </w:r>
      <w:r w:rsidR="00E1305F">
        <w:t xml:space="preserve"> </w:t>
      </w:r>
      <w:r w:rsidR="0017686B">
        <w:rPr>
          <w:i/>
        </w:rPr>
        <w:t>Parque Nacional de Brasília.</w:t>
      </w:r>
    </w:p>
    <w:p w:rsidR="00194E91" w:rsidRPr="00FF36BA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D0D0D" w:themeColor="text1" w:themeTint="F2"/>
        </w:rPr>
      </w:pPr>
      <w:bookmarkStart w:id="17" w:name="_Toc509023323"/>
      <w:r w:rsidRPr="00FF36BA">
        <w:rPr>
          <w:rFonts w:ascii="Calibri" w:hAnsi="Calibri"/>
          <w:color w:val="0D0D0D" w:themeColor="text1" w:themeTint="F2"/>
        </w:rPr>
        <w:t>R</w:t>
      </w:r>
      <w:r w:rsidR="00DF6941" w:rsidRPr="00FF36BA">
        <w:rPr>
          <w:rFonts w:ascii="Calibri" w:hAnsi="Calibri"/>
          <w:color w:val="0D0D0D" w:themeColor="text1" w:themeTint="F2"/>
        </w:rPr>
        <w:t>esponsável pela autorização do P</w:t>
      </w:r>
      <w:r w:rsidRPr="00FF36BA">
        <w:rPr>
          <w:rFonts w:ascii="Calibri" w:hAnsi="Calibri"/>
          <w:color w:val="0D0D0D" w:themeColor="text1" w:themeTint="F2"/>
        </w:rPr>
        <w:t>rojeto</w:t>
      </w:r>
      <w:bookmarkEnd w:id="17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A10AC3" w:rsidRDefault="00A10AC3" w:rsidP="00A10AC3"/>
    <w:p w:rsidR="00940F4F" w:rsidRDefault="00940F4F" w:rsidP="00A10AC3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3091"/>
        <w:gridCol w:w="2916"/>
        <w:gridCol w:w="2627"/>
        <w:gridCol w:w="222"/>
      </w:tblGrid>
      <w:tr w:rsidR="00694F75" w:rsidTr="00694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:rsidR="00694F75" w:rsidRDefault="00694F75" w:rsidP="0040401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________________________</w:t>
            </w:r>
          </w:p>
          <w:p w:rsidR="00694F75" w:rsidRPr="008A1E25" w:rsidRDefault="0017686B" w:rsidP="0040401E">
            <w:pPr>
              <w:jc w:val="center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Rafael</w:t>
            </w:r>
          </w:p>
          <w:p w:rsidR="00694F75" w:rsidRDefault="00694F75" w:rsidP="0040401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Representante </w:t>
            </w:r>
            <w:r w:rsidR="0017686B">
              <w:rPr>
                <w:b w:val="0"/>
                <w:bCs w:val="0"/>
              </w:rPr>
              <w:t>do Parque Nacional</w:t>
            </w:r>
            <w:r>
              <w:rPr>
                <w:b w:val="0"/>
                <w:bCs w:val="0"/>
              </w:rPr>
              <w:t xml:space="preserve"> Informática</w:t>
            </w:r>
          </w:p>
          <w:p w:rsidR="00694F75" w:rsidRDefault="00694F75" w:rsidP="00F2052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33" w:type="dxa"/>
          </w:tcPr>
          <w:p w:rsidR="00694F75" w:rsidRDefault="00694F75" w:rsidP="00404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_______________________</w:t>
            </w:r>
          </w:p>
          <w:p w:rsidR="00694F75" w:rsidRPr="008A1E25" w:rsidRDefault="0017686B" w:rsidP="00404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Ramon</w:t>
            </w:r>
          </w:p>
          <w:p w:rsidR="00694F75" w:rsidRPr="00694F75" w:rsidRDefault="00694F75" w:rsidP="00404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94F75">
              <w:rPr>
                <w:b w:val="0"/>
              </w:rPr>
              <w:t>Representante Fábrica de Software</w:t>
            </w:r>
          </w:p>
        </w:tc>
        <w:tc>
          <w:tcPr>
            <w:tcW w:w="222" w:type="dxa"/>
          </w:tcPr>
          <w:p w:rsidR="00694F75" w:rsidRDefault="00694F75" w:rsidP="00F2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</w:t>
            </w:r>
          </w:p>
          <w:p w:rsidR="00694F75" w:rsidRPr="008A1E25" w:rsidRDefault="00694F75" w:rsidP="00F2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A1E25">
              <w:rPr>
                <w:b w:val="0"/>
                <w:i/>
              </w:rPr>
              <w:t>Roger Rocha</w:t>
            </w:r>
          </w:p>
          <w:p w:rsidR="00694F75" w:rsidRDefault="00694F75" w:rsidP="00F2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4F75">
              <w:rPr>
                <w:b w:val="0"/>
              </w:rPr>
              <w:t>Representante do IESB</w:t>
            </w:r>
          </w:p>
        </w:tc>
        <w:tc>
          <w:tcPr>
            <w:tcW w:w="222" w:type="dxa"/>
          </w:tcPr>
          <w:p w:rsidR="00694F75" w:rsidRDefault="00694F75" w:rsidP="00F2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0F4F" w:rsidRDefault="00940F4F" w:rsidP="00940F4F">
      <w:pPr>
        <w:ind w:left="3402" w:right="560"/>
      </w:pPr>
    </w:p>
    <w:p w:rsidR="001D090B" w:rsidRPr="00F660B3" w:rsidRDefault="001D090B" w:rsidP="00A10AC3"/>
    <w:sectPr w:rsidR="001D090B" w:rsidRPr="00F660B3" w:rsidSect="00A62A8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A85" w:rsidRDefault="00565A85">
      <w:r>
        <w:separator/>
      </w:r>
    </w:p>
  </w:endnote>
  <w:endnote w:type="continuationSeparator" w:id="0">
    <w:p w:rsidR="00565A85" w:rsidRDefault="0056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565A85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22E831F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691FC3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0069D6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933832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061B12" wp14:editId="2049701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565A85" w:rsidP="00A41013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41D0">
                                <w:rPr>
                                  <w:sz w:val="20"/>
                                  <w:szCs w:val="20"/>
                                </w:rPr>
                                <w:t>Termo de Abertura do Projeto</w:t>
                              </w:r>
                            </w:sdtContent>
                          </w:sdt>
                          <w:r w:rsidR="00785ED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 xml:space="preserve">- </w:t>
                          </w:r>
                          <w:r w:rsidR="00EF4A10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A41013">
                            <w:rPr>
                              <w:sz w:val="20"/>
                              <w:szCs w:val="20"/>
                            </w:rPr>
                            <w:t>ersão 0.</w:t>
                          </w:r>
                          <w:r w:rsidR="001E208C">
                            <w:rPr>
                              <w:sz w:val="20"/>
                              <w:szCs w:val="20"/>
                            </w:rPr>
                            <w:t>1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785ED9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1E208C">
                            <w:rPr>
                              <w:sz w:val="20"/>
                              <w:szCs w:val="20"/>
                            </w:rPr>
                            <w:t>16 de março de 2018</w:t>
                          </w:r>
                        </w:p>
                        <w:p w:rsidR="00A41013" w:rsidRPr="00A41013" w:rsidRDefault="00A41013" w:rsidP="00A41013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 w:rsidRPr="00692063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Fábrica de Softwares</w:t>
                          </w: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1E208C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Parque Nacional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7061B12"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37530E" w:rsidRDefault="00565A85" w:rsidP="00A41013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641D0">
                          <w:rPr>
                            <w:sz w:val="20"/>
                            <w:szCs w:val="20"/>
                          </w:rPr>
                          <w:t>Termo de Abertura do Projeto</w:t>
                        </w:r>
                      </w:sdtContent>
                    </w:sdt>
                    <w:r w:rsidR="00785ED9">
                      <w:rPr>
                        <w:sz w:val="20"/>
                        <w:szCs w:val="20"/>
                      </w:rPr>
                      <w:t xml:space="preserve"> </w:t>
                    </w:r>
                    <w:r w:rsidR="00EF4A10">
                      <w:rPr>
                        <w:sz w:val="20"/>
                        <w:szCs w:val="20"/>
                      </w:rPr>
                      <w:t xml:space="preserve">- </w:t>
                    </w:r>
                    <w:r w:rsidR="00EF4A10" w:rsidRPr="00F52244">
                      <w:rPr>
                        <w:sz w:val="20"/>
                        <w:szCs w:val="20"/>
                      </w:rPr>
                      <w:t>V</w:t>
                    </w:r>
                    <w:r w:rsidR="00A41013">
                      <w:rPr>
                        <w:sz w:val="20"/>
                        <w:szCs w:val="20"/>
                      </w:rPr>
                      <w:t>ersão 0.</w:t>
                    </w:r>
                    <w:r w:rsidR="001E208C">
                      <w:rPr>
                        <w:sz w:val="20"/>
                        <w:szCs w:val="20"/>
                      </w:rPr>
                      <w:t>1</w:t>
                    </w:r>
                    <w:r w:rsidR="00EF4A10">
                      <w:rPr>
                        <w:sz w:val="20"/>
                        <w:szCs w:val="20"/>
                      </w:rPr>
                      <w:tab/>
                    </w:r>
                    <w:r w:rsidR="00785ED9">
                      <w:rPr>
                        <w:sz w:val="20"/>
                        <w:szCs w:val="20"/>
                      </w:rPr>
                      <w:tab/>
                    </w:r>
                    <w:r w:rsidR="001E208C">
                      <w:rPr>
                        <w:sz w:val="20"/>
                        <w:szCs w:val="20"/>
                      </w:rPr>
                      <w:t>16 de março de 2018</w:t>
                    </w:r>
                  </w:p>
                  <w:p w:rsidR="00A41013" w:rsidRPr="00A41013" w:rsidRDefault="00A41013" w:rsidP="00A41013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692063">
                      <w:rPr>
                        <w:rFonts w:ascii="Calibri" w:hAnsi="Calibri"/>
                        <w:sz w:val="20"/>
                        <w:szCs w:val="20"/>
                      </w:rPr>
                      <w:t>Fábrica de Softwares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 xml:space="preserve"> – </w:t>
                    </w:r>
                    <w:r w:rsidR="001E208C">
                      <w:rPr>
                        <w:rFonts w:ascii="Calibri" w:hAnsi="Calibri"/>
                        <w:sz w:val="20"/>
                        <w:szCs w:val="20"/>
                      </w:rPr>
                      <w:t>Parque Nacional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8353754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A85" w:rsidRDefault="00565A85">
      <w:r>
        <w:separator/>
      </w:r>
    </w:p>
  </w:footnote>
  <w:footnote w:type="continuationSeparator" w:id="0">
    <w:p w:rsidR="00565A85" w:rsidRDefault="00565A85">
      <w:r>
        <w:separator/>
      </w:r>
    </w:p>
  </w:footnote>
  <w:footnote w:type="continuationNotice" w:id="1">
    <w:p w:rsidR="00565A85" w:rsidRDefault="00565A85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AA79C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406BC5F1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071D64E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651DD7E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7E2713">
    <w:pPr>
      <w:pStyle w:val="Cabealho"/>
    </w:pPr>
    <w:r>
      <w:rPr>
        <w:noProof/>
        <w:lang w:eastAsia="pt-BR"/>
      </w:rPr>
      <w:drawing>
        <wp:inline distT="0" distB="0" distL="0" distR="0" wp14:anchorId="12565EEC" wp14:editId="16844620">
          <wp:extent cx="1083310" cy="619125"/>
          <wp:effectExtent l="0" t="0" r="2540" b="952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4" cy="627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D682F">
                                <w:t>Parque Nacional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5875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3D682F">
                          <w:t>Parque Nacional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C7398" w:rsidRPr="001C7398">
                            <w:rPr>
                              <w:noProof/>
                              <w:color w:val="FFFFFF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07107" id="Text Box 476" o:spid="_x0000_s1035" type="#_x0000_t202" style="position:absolute;margin-left:38.75pt;margin-top:0;width:89.95pt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1C7398" w:rsidRPr="001C7398">
                      <w:rPr>
                        <w:noProof/>
                        <w:color w:val="FFFFFF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DE9E9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bullet1"/>
      </v:shape>
    </w:pict>
  </w:numPicBullet>
  <w:numPicBullet w:numPicBulletId="1">
    <w:pict>
      <v:shape w14:anchorId="11FC71D9" id="_x0000_i1063" type="#_x0000_t75" style="width:11.25pt;height:11.25pt" o:bullet="t">
        <v:imagedata r:id="rId2" o:title="bullet2"/>
      </v:shape>
    </w:pict>
  </w:numPicBullet>
  <w:numPicBullet w:numPicBulletId="2">
    <w:pict>
      <v:shape id="_x0000_i1064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3E63788"/>
    <w:multiLevelType w:val="hybridMultilevel"/>
    <w:tmpl w:val="D7A46F5C"/>
    <w:lvl w:ilvl="0" w:tplc="87B6F28A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EastAsia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8D46D2"/>
    <w:multiLevelType w:val="multilevel"/>
    <w:tmpl w:val="6ECAA9A4"/>
    <w:styleLink w:val="List11"/>
    <w:lvl w:ilvl="0">
      <w:numFmt w:val="bullet"/>
      <w:pStyle w:val="Item1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6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1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0"/>
  </w:num>
  <w:num w:numId="4">
    <w:abstractNumId w:val="24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9"/>
  </w:num>
  <w:num w:numId="8">
    <w:abstractNumId w:val="27"/>
  </w:num>
  <w:num w:numId="9">
    <w:abstractNumId w:val="26"/>
  </w:num>
  <w:num w:numId="10">
    <w:abstractNumId w:val="8"/>
  </w:num>
  <w:num w:numId="11">
    <w:abstractNumId w:val="7"/>
  </w:num>
  <w:num w:numId="12">
    <w:abstractNumId w:val="14"/>
  </w:num>
  <w:num w:numId="13">
    <w:abstractNumId w:val="12"/>
  </w:num>
  <w:num w:numId="14">
    <w:abstractNumId w:val="11"/>
  </w:num>
  <w:num w:numId="15">
    <w:abstractNumId w:val="5"/>
  </w:num>
  <w:num w:numId="16">
    <w:abstractNumId w:val="25"/>
  </w:num>
  <w:num w:numId="17">
    <w:abstractNumId w:val="18"/>
  </w:num>
  <w:num w:numId="18">
    <w:abstractNumId w:val="13"/>
  </w:num>
  <w:num w:numId="19">
    <w:abstractNumId w:val="19"/>
  </w:num>
  <w:num w:numId="20">
    <w:abstractNumId w:val="2"/>
  </w:num>
  <w:num w:numId="21">
    <w:abstractNumId w:val="16"/>
  </w:num>
  <w:num w:numId="22">
    <w:abstractNumId w:val="22"/>
  </w:num>
  <w:num w:numId="23">
    <w:abstractNumId w:val="6"/>
  </w:num>
  <w:num w:numId="24">
    <w:abstractNumId w:val="17"/>
  </w:num>
  <w:num w:numId="25">
    <w:abstractNumId w:val="10"/>
  </w:num>
  <w:num w:numId="26">
    <w:abstractNumId w:val="23"/>
  </w:num>
  <w:num w:numId="27">
    <w:abstractNumId w:val="21"/>
  </w:num>
  <w:num w:numId="28">
    <w:abstractNumId w:val="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8D4"/>
    <w:rsid w:val="00006B98"/>
    <w:rsid w:val="00010521"/>
    <w:rsid w:val="00010E4E"/>
    <w:rsid w:val="00021437"/>
    <w:rsid w:val="00030266"/>
    <w:rsid w:val="00033F9B"/>
    <w:rsid w:val="00040A5E"/>
    <w:rsid w:val="00062B34"/>
    <w:rsid w:val="000641D0"/>
    <w:rsid w:val="000725FB"/>
    <w:rsid w:val="00076805"/>
    <w:rsid w:val="00081F65"/>
    <w:rsid w:val="0009077B"/>
    <w:rsid w:val="00092630"/>
    <w:rsid w:val="00095045"/>
    <w:rsid w:val="00096598"/>
    <w:rsid w:val="000A46A9"/>
    <w:rsid w:val="000B4DA0"/>
    <w:rsid w:val="000B5830"/>
    <w:rsid w:val="000C2FB9"/>
    <w:rsid w:val="000D23DB"/>
    <w:rsid w:val="000D4FDB"/>
    <w:rsid w:val="000D6CDF"/>
    <w:rsid w:val="000E1F82"/>
    <w:rsid w:val="000F34D4"/>
    <w:rsid w:val="0010043F"/>
    <w:rsid w:val="00125087"/>
    <w:rsid w:val="00130D81"/>
    <w:rsid w:val="00146DFC"/>
    <w:rsid w:val="00150680"/>
    <w:rsid w:val="00161B04"/>
    <w:rsid w:val="0017488E"/>
    <w:rsid w:val="0017501D"/>
    <w:rsid w:val="0017686B"/>
    <w:rsid w:val="00191B79"/>
    <w:rsid w:val="00194E91"/>
    <w:rsid w:val="001B540A"/>
    <w:rsid w:val="001C66BB"/>
    <w:rsid w:val="001C7398"/>
    <w:rsid w:val="001D090B"/>
    <w:rsid w:val="001D78F1"/>
    <w:rsid w:val="001E0899"/>
    <w:rsid w:val="001E208C"/>
    <w:rsid w:val="001F7333"/>
    <w:rsid w:val="002250D4"/>
    <w:rsid w:val="002336F3"/>
    <w:rsid w:val="00236996"/>
    <w:rsid w:val="00241ABE"/>
    <w:rsid w:val="00246A96"/>
    <w:rsid w:val="00267F18"/>
    <w:rsid w:val="00292CE8"/>
    <w:rsid w:val="002A07CB"/>
    <w:rsid w:val="002A3E79"/>
    <w:rsid w:val="002A4117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26E80"/>
    <w:rsid w:val="00331289"/>
    <w:rsid w:val="00334B05"/>
    <w:rsid w:val="00334BFC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D682F"/>
    <w:rsid w:val="003E145D"/>
    <w:rsid w:val="003F2B7F"/>
    <w:rsid w:val="003F54D1"/>
    <w:rsid w:val="00413E8B"/>
    <w:rsid w:val="00421416"/>
    <w:rsid w:val="00422AC5"/>
    <w:rsid w:val="00455B67"/>
    <w:rsid w:val="004864FA"/>
    <w:rsid w:val="004A51BD"/>
    <w:rsid w:val="004B1687"/>
    <w:rsid w:val="004B259C"/>
    <w:rsid w:val="004B46D0"/>
    <w:rsid w:val="004B48D4"/>
    <w:rsid w:val="004C509E"/>
    <w:rsid w:val="004C6F35"/>
    <w:rsid w:val="004D6BEC"/>
    <w:rsid w:val="004E377D"/>
    <w:rsid w:val="004E798E"/>
    <w:rsid w:val="005140FB"/>
    <w:rsid w:val="00515EC0"/>
    <w:rsid w:val="00521FF5"/>
    <w:rsid w:val="005346C4"/>
    <w:rsid w:val="005361DF"/>
    <w:rsid w:val="00543AF2"/>
    <w:rsid w:val="0054794E"/>
    <w:rsid w:val="00565A85"/>
    <w:rsid w:val="00570E86"/>
    <w:rsid w:val="0057129C"/>
    <w:rsid w:val="00572EB1"/>
    <w:rsid w:val="00576707"/>
    <w:rsid w:val="005A7659"/>
    <w:rsid w:val="005C0F56"/>
    <w:rsid w:val="005D18FF"/>
    <w:rsid w:val="005D1E53"/>
    <w:rsid w:val="005E2232"/>
    <w:rsid w:val="005E6AF1"/>
    <w:rsid w:val="005F3B8D"/>
    <w:rsid w:val="00601CCD"/>
    <w:rsid w:val="00623B22"/>
    <w:rsid w:val="0062571C"/>
    <w:rsid w:val="006307E2"/>
    <w:rsid w:val="006426E9"/>
    <w:rsid w:val="00660DF0"/>
    <w:rsid w:val="00664759"/>
    <w:rsid w:val="00667555"/>
    <w:rsid w:val="00667FF9"/>
    <w:rsid w:val="00683EEA"/>
    <w:rsid w:val="00694F75"/>
    <w:rsid w:val="00697ACE"/>
    <w:rsid w:val="006A4A00"/>
    <w:rsid w:val="006B320E"/>
    <w:rsid w:val="006B709D"/>
    <w:rsid w:val="006B7F76"/>
    <w:rsid w:val="006D274F"/>
    <w:rsid w:val="006E07F2"/>
    <w:rsid w:val="006E53A7"/>
    <w:rsid w:val="006E6EA6"/>
    <w:rsid w:val="00711DEF"/>
    <w:rsid w:val="00721855"/>
    <w:rsid w:val="0078018C"/>
    <w:rsid w:val="00785966"/>
    <w:rsid w:val="00785ED9"/>
    <w:rsid w:val="007A029A"/>
    <w:rsid w:val="007A50F0"/>
    <w:rsid w:val="007C31DE"/>
    <w:rsid w:val="007D7972"/>
    <w:rsid w:val="007E2713"/>
    <w:rsid w:val="007E4F89"/>
    <w:rsid w:val="007F153F"/>
    <w:rsid w:val="00803EF5"/>
    <w:rsid w:val="00816CE9"/>
    <w:rsid w:val="00820442"/>
    <w:rsid w:val="00830D53"/>
    <w:rsid w:val="00832581"/>
    <w:rsid w:val="008473A0"/>
    <w:rsid w:val="00863BF5"/>
    <w:rsid w:val="0086654F"/>
    <w:rsid w:val="00884A2F"/>
    <w:rsid w:val="008940D8"/>
    <w:rsid w:val="008A1E25"/>
    <w:rsid w:val="008B3901"/>
    <w:rsid w:val="008B723B"/>
    <w:rsid w:val="008D6959"/>
    <w:rsid w:val="008E1B3B"/>
    <w:rsid w:val="008F002B"/>
    <w:rsid w:val="008F36E9"/>
    <w:rsid w:val="008F786E"/>
    <w:rsid w:val="00902257"/>
    <w:rsid w:val="009213D9"/>
    <w:rsid w:val="00933832"/>
    <w:rsid w:val="00940F4F"/>
    <w:rsid w:val="00953A2D"/>
    <w:rsid w:val="00972F04"/>
    <w:rsid w:val="0098317E"/>
    <w:rsid w:val="009A119B"/>
    <w:rsid w:val="009A5FD6"/>
    <w:rsid w:val="009B24DE"/>
    <w:rsid w:val="009C18F9"/>
    <w:rsid w:val="009E2C30"/>
    <w:rsid w:val="009F5B4B"/>
    <w:rsid w:val="009F69CB"/>
    <w:rsid w:val="00A0417E"/>
    <w:rsid w:val="00A10AC3"/>
    <w:rsid w:val="00A135CD"/>
    <w:rsid w:val="00A16548"/>
    <w:rsid w:val="00A34BBA"/>
    <w:rsid w:val="00A41013"/>
    <w:rsid w:val="00A464F0"/>
    <w:rsid w:val="00A62A83"/>
    <w:rsid w:val="00A65BA0"/>
    <w:rsid w:val="00A7380B"/>
    <w:rsid w:val="00A90876"/>
    <w:rsid w:val="00A90BEA"/>
    <w:rsid w:val="00A94FC5"/>
    <w:rsid w:val="00AA33C4"/>
    <w:rsid w:val="00AA79C8"/>
    <w:rsid w:val="00AD13DC"/>
    <w:rsid w:val="00AD5346"/>
    <w:rsid w:val="00AF2D87"/>
    <w:rsid w:val="00AF3B41"/>
    <w:rsid w:val="00AF72A1"/>
    <w:rsid w:val="00B22C35"/>
    <w:rsid w:val="00B24D1A"/>
    <w:rsid w:val="00B42D77"/>
    <w:rsid w:val="00B46624"/>
    <w:rsid w:val="00B633BE"/>
    <w:rsid w:val="00B64864"/>
    <w:rsid w:val="00B66E49"/>
    <w:rsid w:val="00B72078"/>
    <w:rsid w:val="00BA2C27"/>
    <w:rsid w:val="00C130AF"/>
    <w:rsid w:val="00C260C9"/>
    <w:rsid w:val="00C368AF"/>
    <w:rsid w:val="00C41631"/>
    <w:rsid w:val="00C54276"/>
    <w:rsid w:val="00C55CF8"/>
    <w:rsid w:val="00C6614D"/>
    <w:rsid w:val="00CB11F0"/>
    <w:rsid w:val="00CC33E7"/>
    <w:rsid w:val="00CD12EE"/>
    <w:rsid w:val="00CE036D"/>
    <w:rsid w:val="00CE087A"/>
    <w:rsid w:val="00D13740"/>
    <w:rsid w:val="00D15D09"/>
    <w:rsid w:val="00D23FBB"/>
    <w:rsid w:val="00D2451E"/>
    <w:rsid w:val="00D41B18"/>
    <w:rsid w:val="00DB2A27"/>
    <w:rsid w:val="00DB5F92"/>
    <w:rsid w:val="00DB6F54"/>
    <w:rsid w:val="00DF690B"/>
    <w:rsid w:val="00DF6941"/>
    <w:rsid w:val="00E1253E"/>
    <w:rsid w:val="00E12D43"/>
    <w:rsid w:val="00E1305F"/>
    <w:rsid w:val="00E13263"/>
    <w:rsid w:val="00E2356D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A555E"/>
    <w:rsid w:val="00EE2471"/>
    <w:rsid w:val="00EF4A10"/>
    <w:rsid w:val="00F01721"/>
    <w:rsid w:val="00F07BFB"/>
    <w:rsid w:val="00F16400"/>
    <w:rsid w:val="00F20522"/>
    <w:rsid w:val="00F24647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454"/>
    <w:rsid w:val="00F75EA4"/>
    <w:rsid w:val="00F776E6"/>
    <w:rsid w:val="00F82C06"/>
    <w:rsid w:val="00F95AAE"/>
    <w:rsid w:val="00FD58A6"/>
    <w:rsid w:val="00FE795F"/>
    <w:rsid w:val="00FF034B"/>
    <w:rsid w:val="00F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5884F4"/>
  <w15:docId w15:val="{EA2C91C2-A746-4832-A463-EA4298E0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deGrade1Clara-nfase1">
    <w:name w:val="Grid Table 1 Light Accent 1"/>
    <w:basedOn w:val="Tabelanormal"/>
    <w:uiPriority w:val="46"/>
    <w:rsid w:val="00A90BEA"/>
    <w:pPr>
      <w:spacing w:after="0" w:line="240" w:lineRule="auto"/>
    </w:pPr>
    <w:tblPr>
      <w:tblStyleRowBandSize w:val="1"/>
      <w:tblStyleColBandSize w:val="1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4">
    <w:name w:val="Plain Table 4"/>
    <w:basedOn w:val="Tabelanormal"/>
    <w:uiPriority w:val="44"/>
    <w:rsid w:val="00F205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3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2">
    <w:name w:val="Grid Table 2"/>
    <w:basedOn w:val="Tabelanormal"/>
    <w:uiPriority w:val="47"/>
    <w:rsid w:val="00F95AA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rsid w:val="0053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em1">
    <w:name w:val="Item 1"/>
    <w:basedOn w:val="Ttulo3"/>
    <w:rsid w:val="00E1305F"/>
    <w:pPr>
      <w:keepLines w:val="0"/>
      <w:numPr>
        <w:numId w:val="29"/>
      </w:numPr>
      <w:tabs>
        <w:tab w:val="left" w:pos="2551"/>
      </w:tabs>
      <w:suppressAutoHyphens/>
      <w:autoSpaceDN w:val="0"/>
      <w:spacing w:before="113" w:after="62" w:line="240" w:lineRule="auto"/>
      <w:jc w:val="both"/>
      <w:textAlignment w:val="baseline"/>
    </w:pPr>
    <w:rPr>
      <w:rFonts w:ascii="Arial" w:eastAsia="Times New Roman" w:hAnsi="Arial" w:cs="Times New Roman"/>
      <w:b w:val="0"/>
      <w:bCs w:val="0"/>
      <w:color w:val="auto"/>
      <w:kern w:val="3"/>
      <w:sz w:val="20"/>
      <w:szCs w:val="20"/>
    </w:rPr>
  </w:style>
  <w:style w:type="numbering" w:customStyle="1" w:styleId="List11">
    <w:name w:val="List 1_1"/>
    <w:basedOn w:val="Semlista"/>
    <w:rsid w:val="00E1305F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72059B-F3F2-42FC-BE0C-00CB81B9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404</TotalTime>
  <Pages>6</Pages>
  <Words>771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/>
    </vt:vector>
  </TitlesOfParts>
  <Company>www.iesb.edu.br</Company>
  <LinksUpToDate>false</LinksUpToDate>
  <CharactersWithSpaces>4931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Parque Nacional</dc:subject>
  <dc:creator>Kennedy Alves Soares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Kennedy Alves</cp:lastModifiedBy>
  <cp:revision>73</cp:revision>
  <cp:lastPrinted>2013-01-20T12:19:00Z</cp:lastPrinted>
  <dcterms:created xsi:type="dcterms:W3CDTF">2013-01-19T22:34:00Z</dcterms:created>
  <dcterms:modified xsi:type="dcterms:W3CDTF">2018-05-08T02:43:00Z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